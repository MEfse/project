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10522"/>
      </w:tblGrid>
      <w:tr w:rsidR="00390BD5" w:rsidRPr="00906BEE" w14:paraId="137CE86E" w14:textId="77777777" w:rsidTr="00C404B2">
        <w:trPr>
          <w:trHeight w:val="9708"/>
        </w:trPr>
        <w:tc>
          <w:tcPr>
            <w:tcW w:w="10522" w:type="dxa"/>
            <w:tcMar>
              <w:top w:w="504" w:type="dxa"/>
              <w:right w:w="720" w:type="dxa"/>
            </w:tcMar>
          </w:tcPr>
          <w:p w14:paraId="40B68C0E" w14:textId="5B5AB2A1" w:rsidR="00390BD5" w:rsidRPr="00390BD5" w:rsidRDefault="00390BD5" w:rsidP="00B00E6A">
            <w:pPr>
              <w:pStyle w:val="1"/>
              <w:ind w:left="3119" w:right="-128" w:hanging="142"/>
              <w:jc w:val="left"/>
              <w:rPr>
                <w:sz w:val="18"/>
                <w:szCs w:val="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40BB2A96" wp14:editId="675DA3F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group w14:anchorId="471BFD7B" id="Группа 1" o:spid="_x0000_s1026" style="position:absolute;margin-left:.65pt;margin-top:-40.3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">
        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Белый круг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390BD5">
              <w:rPr>
                <w:sz w:val="28"/>
                <w:szCs w:val="2"/>
              </w:rPr>
              <w:t xml:space="preserve"> </w:t>
            </w:r>
            <w:sdt>
              <w:sdtPr>
                <w:rPr>
                  <w:sz w:val="18"/>
                  <w:szCs w:val="8"/>
                </w:rPr>
                <w:alias w:val="Введите свое имя:"/>
                <w:tag w:val="Введите свое имя:"/>
                <w:id w:val="-296147368"/>
                <w:placeholder>
                  <w:docPart w:val="39E5B0EF275B497AB440D3ED526AB63E"/>
                </w:placeholder>
                <w15:appearance w15:val="hidden"/>
              </w:sdtPr>
              <w:sdtEndPr/>
              <w:sdtContent>
                <w:r w:rsidR="00376C20">
                  <w:rPr>
                    <w:sz w:val="36"/>
                    <w:szCs w:val="20"/>
                  </w:rPr>
                  <w:t>Малолетко Владислав Дмитриевич</w:t>
                </w:r>
                <w:r w:rsidR="005B0705" w:rsidRPr="005B0705">
                  <w:rPr>
                    <w:sz w:val="36"/>
                    <w:szCs w:val="20"/>
                  </w:rPr>
                  <w:t xml:space="preserve"> </w:t>
                </w:r>
                <w:r w:rsidRPr="00390BD5">
                  <w:rPr>
                    <w:sz w:val="28"/>
                    <w:szCs w:val="2"/>
                  </w:rPr>
                  <w:t xml:space="preserve"> </w:t>
                </w:r>
                <w:sdt>
                  <w:sdtPr>
                    <w:rPr>
                      <w:sz w:val="24"/>
                      <w:szCs w:val="2"/>
                    </w:rPr>
                    <w:alias w:val="Введите профессию или сферу деятельности:"/>
                    <w:tag w:val="Введите профессию или сферу деятельности:"/>
                    <w:id w:val="-223601802"/>
                    <w:placeholder>
                      <w:docPart w:val="AF18FD54475A4AF79DA6099FCA3C325D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4723E">
                      <w:rPr>
                        <w:sz w:val="24"/>
                        <w:szCs w:val="2"/>
                      </w:rPr>
                      <w:t>Системный администратор</w:t>
                    </w:r>
                  </w:sdtContent>
                </w:sdt>
                <w:r w:rsidRPr="00D374A9">
                  <w:rPr>
                    <w:sz w:val="24"/>
                    <w:szCs w:val="2"/>
                    <w:lang w:bidi="ru-RU"/>
                  </w:rPr>
                  <w:t xml:space="preserve"> | </w:t>
                </w:r>
                <w:sdt>
                  <w:sdtPr>
                    <w:rPr>
                      <w:sz w:val="24"/>
                      <w:szCs w:val="2"/>
                    </w:rPr>
                    <w:alias w:val="Ссылка для перехода к другим интернет-ресурсам:"/>
                    <w:tag w:val="Ссылка для перехода к другим интернет-ресурсам:"/>
                    <w:id w:val="-760060136"/>
                    <w:placeholder>
                      <w:docPart w:val="232F67781B63442B95A6A7CC9739A5C5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00E6A">
                      <w:rPr>
                        <w:sz w:val="24"/>
                        <w:szCs w:val="2"/>
                      </w:rPr>
                      <w:t>Data scientist (Курсы)</w:t>
                    </w:r>
                    <w:r w:rsidR="00B00E6A">
                      <w:rPr>
                        <w:sz w:val="24"/>
                        <w:szCs w:val="2"/>
                      </w:rPr>
                      <w:br/>
                      <w:t>телефон: 89164612080</w:t>
                    </w:r>
                    <w:r w:rsidR="00B00E6A">
                      <w:rPr>
                        <w:sz w:val="24"/>
                        <w:szCs w:val="2"/>
                      </w:rPr>
                      <w:br/>
                      <w:t>почта: queln13@yandex.ru</w:t>
                    </w:r>
                  </w:sdtContent>
                </w:sdt>
              </w:sdtContent>
            </w:sdt>
          </w:p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9802"/>
            </w:tblGrid>
            <w:tr w:rsidR="00390BD5" w:rsidRPr="00906BEE" w14:paraId="31646163" w14:textId="77777777" w:rsidTr="00376C20">
              <w:trPr>
                <w:trHeight w:hRule="exact" w:val="70"/>
              </w:trPr>
              <w:tc>
                <w:tcPr>
                  <w:tcW w:w="9802" w:type="dxa"/>
                  <w:vAlign w:val="center"/>
                </w:tcPr>
                <w:p w14:paraId="6F9B3C47" w14:textId="112BFE04" w:rsidR="00390BD5" w:rsidRPr="00906BEE" w:rsidRDefault="00390BD5" w:rsidP="00390BD5">
                  <w:pPr>
                    <w:pStyle w:val="21"/>
                    <w:jc w:val="left"/>
                    <w:outlineLvl w:val="1"/>
                  </w:pPr>
                </w:p>
              </w:tc>
            </w:tr>
          </w:tbl>
          <w:p w14:paraId="72F8D486" w14:textId="77777777" w:rsidR="00390BD5" w:rsidRPr="00906BEE" w:rsidRDefault="00416F41" w:rsidP="007569C1">
            <w:pPr>
              <w:pStyle w:val="31"/>
            </w:pPr>
            <w:sdt>
              <w:sdtPr>
                <w:alias w:val="Опыт работы:"/>
                <w:tag w:val="Опыт работы:"/>
                <w:id w:val="1217937480"/>
                <w:placeholder>
                  <w:docPart w:val="AB5E1A117F54450AB306C799CBC71D90"/>
                </w:placeholder>
                <w:temporary/>
                <w:showingPlcHdr/>
                <w15:appearance w15:val="hidden"/>
              </w:sdtPr>
              <w:sdtEndPr/>
              <w:sdtContent>
                <w:r w:rsidR="00390BD5" w:rsidRPr="00906BEE">
                  <w:rPr>
                    <w:lang w:bidi="ru-RU"/>
                  </w:rPr>
                  <w:t>Опыт работы</w:t>
                </w:r>
              </w:sdtContent>
            </w:sdt>
          </w:p>
          <w:p w14:paraId="4EFE1669" w14:textId="13B897E5" w:rsidR="00390BD5" w:rsidRDefault="00390BD5" w:rsidP="007569C1">
            <w:pPr>
              <w:pStyle w:val="41"/>
            </w:pPr>
            <w:r>
              <w:t>Системный администратор</w:t>
            </w:r>
            <w:r w:rsidRPr="00906BEE">
              <w:rPr>
                <w:lang w:bidi="ru-RU"/>
              </w:rPr>
              <w:t xml:space="preserve"> • </w:t>
            </w:r>
            <w:r>
              <w:t>Светосервис тм</w:t>
            </w:r>
            <w:r w:rsidRPr="00906BEE">
              <w:rPr>
                <w:lang w:bidi="ru-RU"/>
              </w:rPr>
              <w:t xml:space="preserve"> • </w:t>
            </w:r>
            <w:r>
              <w:t>с 29.12.21</w:t>
            </w:r>
            <w:r w:rsidRPr="00906BEE">
              <w:rPr>
                <w:lang w:bidi="ru-RU"/>
              </w:rPr>
              <w:t xml:space="preserve"> — </w:t>
            </w:r>
            <w:r>
              <w:t>по настоящее время</w:t>
            </w:r>
          </w:p>
          <w:p w14:paraId="7937FE66" w14:textId="6A452195" w:rsidR="000E1D86" w:rsidRPr="000E1D86" w:rsidRDefault="002A44D7" w:rsidP="002A44D7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>подготовка серверов к работе</w:t>
            </w:r>
            <w:r w:rsidR="000E1D86">
              <w:rPr>
                <w:rFonts w:ascii="Calibri" w:hAnsi="Calibri" w:cs="Calibri"/>
                <w:caps w:val="0"/>
                <w:lang w:val="en-US"/>
              </w:rPr>
              <w:t>:</w:t>
            </w:r>
          </w:p>
          <w:p w14:paraId="7452D87C" w14:textId="15BF18F5" w:rsidR="000E1D86" w:rsidRDefault="000E1D86" w:rsidP="000E1D86">
            <w:pPr>
              <w:pStyle w:val="41"/>
              <w:numPr>
                <w:ilvl w:val="0"/>
                <w:numId w:val="12"/>
              </w:numPr>
              <w:ind w:left="709" w:firstLine="7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 xml:space="preserve">Настройка </w:t>
            </w:r>
            <w:r w:rsidR="002A44D7">
              <w:rPr>
                <w:rFonts w:ascii="Calibri" w:hAnsi="Calibri" w:cs="Calibri"/>
                <w:caps w:val="0"/>
                <w:lang w:val="en-US"/>
              </w:rPr>
              <w:t>ESXI</w:t>
            </w:r>
            <w:r>
              <w:rPr>
                <w:rFonts w:ascii="Calibri" w:hAnsi="Calibri" w:cs="Calibri"/>
                <w:caps w:val="0"/>
              </w:rPr>
              <w:t xml:space="preserve"> – активация с помощью ключа</w:t>
            </w:r>
            <w:r w:rsidR="00305404" w:rsidRPr="00305404">
              <w:rPr>
                <w:rFonts w:ascii="Calibri" w:hAnsi="Calibri" w:cs="Calibri"/>
                <w:caps w:val="0"/>
              </w:rPr>
              <w:t xml:space="preserve"> (</w:t>
            </w:r>
            <w:r w:rsidR="00305404">
              <w:rPr>
                <w:rFonts w:ascii="Calibri" w:hAnsi="Calibri" w:cs="Calibri"/>
                <w:caps w:val="0"/>
              </w:rPr>
              <w:t>версии 6.5, 7.0</w:t>
            </w:r>
            <w:r>
              <w:rPr>
                <w:rFonts w:ascii="Calibri" w:hAnsi="Calibri" w:cs="Calibri"/>
                <w:caps w:val="0"/>
              </w:rPr>
              <w:t xml:space="preserve">, закрепление </w:t>
            </w:r>
            <w:r>
              <w:rPr>
                <w:rFonts w:ascii="Calibri" w:hAnsi="Calibri" w:cs="Calibri"/>
                <w:caps w:val="0"/>
                <w:lang w:val="en-US"/>
              </w:rPr>
              <w:t>IP</w:t>
            </w:r>
            <w:r w:rsidRPr="000E1D86">
              <w:rPr>
                <w:rFonts w:ascii="Calibri" w:hAnsi="Calibri" w:cs="Calibri"/>
                <w:caps w:val="0"/>
              </w:rPr>
              <w:t>-</w:t>
            </w:r>
            <w:r>
              <w:rPr>
                <w:rFonts w:ascii="Calibri" w:hAnsi="Calibri" w:cs="Calibri"/>
                <w:caps w:val="0"/>
              </w:rPr>
              <w:t xml:space="preserve">адреса сервера, управления правами доступа (добавление пользователей), создание виртуальных машин, </w:t>
            </w:r>
            <w:r w:rsidR="00554F87">
              <w:rPr>
                <w:rFonts w:ascii="Calibri" w:hAnsi="Calibri" w:cs="Calibri"/>
                <w:caps w:val="0"/>
              </w:rPr>
              <w:t xml:space="preserve">развертывание </w:t>
            </w:r>
            <w:r>
              <w:rPr>
                <w:rFonts w:ascii="Calibri" w:hAnsi="Calibri" w:cs="Calibri"/>
                <w:caps w:val="0"/>
              </w:rPr>
              <w:t>на виртуальны</w:t>
            </w:r>
            <w:r w:rsidR="00554F87">
              <w:rPr>
                <w:rFonts w:ascii="Calibri" w:hAnsi="Calibri" w:cs="Calibri"/>
                <w:caps w:val="0"/>
              </w:rPr>
              <w:t>х</w:t>
            </w:r>
            <w:r>
              <w:rPr>
                <w:rFonts w:ascii="Calibri" w:hAnsi="Calibri" w:cs="Calibri"/>
                <w:caps w:val="0"/>
              </w:rPr>
              <w:t xml:space="preserve"> машин</w:t>
            </w:r>
            <w:r w:rsidR="00554F87">
              <w:rPr>
                <w:rFonts w:ascii="Calibri" w:hAnsi="Calibri" w:cs="Calibri"/>
                <w:caps w:val="0"/>
              </w:rPr>
              <w:t>ах</w:t>
            </w:r>
            <w:r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  <w:lang w:val="en-US"/>
              </w:rPr>
              <w:t>OS</w:t>
            </w:r>
            <w:r w:rsidRPr="000E1D86">
              <w:rPr>
                <w:rFonts w:ascii="Calibri" w:hAnsi="Calibri" w:cs="Calibri"/>
                <w:caps w:val="0"/>
              </w:rPr>
              <w:t xml:space="preserve"> (</w:t>
            </w:r>
            <w:r>
              <w:rPr>
                <w:rFonts w:ascii="Calibri" w:hAnsi="Calibri" w:cs="Calibri"/>
                <w:caps w:val="0"/>
                <w:lang w:val="en-US"/>
              </w:rPr>
              <w:t>Windows</w:t>
            </w:r>
            <w:r w:rsidRPr="000E1D86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  <w:lang w:val="en-US"/>
              </w:rPr>
              <w:t>Server</w:t>
            </w:r>
            <w:r w:rsidRPr="000E1D86">
              <w:rPr>
                <w:rFonts w:ascii="Calibri" w:hAnsi="Calibri" w:cs="Calibri"/>
                <w:caps w:val="0"/>
              </w:rPr>
              <w:t xml:space="preserve"> 2016, </w:t>
            </w:r>
            <w:r>
              <w:rPr>
                <w:rFonts w:ascii="Calibri" w:hAnsi="Calibri" w:cs="Calibri"/>
                <w:caps w:val="0"/>
                <w:lang w:val="en-US"/>
              </w:rPr>
              <w:t>Windows</w:t>
            </w:r>
            <w:r w:rsidRPr="000E1D86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  <w:lang w:val="en-US"/>
              </w:rPr>
              <w:t>Server</w:t>
            </w:r>
            <w:r w:rsidRPr="000E1D86">
              <w:rPr>
                <w:rFonts w:ascii="Calibri" w:hAnsi="Calibri" w:cs="Calibri"/>
                <w:caps w:val="0"/>
              </w:rPr>
              <w:t xml:space="preserve"> 2019, </w:t>
            </w:r>
            <w:r>
              <w:rPr>
                <w:rFonts w:ascii="Calibri" w:hAnsi="Calibri" w:cs="Calibri"/>
                <w:caps w:val="0"/>
                <w:lang w:val="en-US"/>
              </w:rPr>
              <w:t>Windows</w:t>
            </w:r>
            <w:r w:rsidRPr="000E1D86">
              <w:rPr>
                <w:rFonts w:ascii="Calibri" w:hAnsi="Calibri" w:cs="Calibri"/>
                <w:caps w:val="0"/>
              </w:rPr>
              <w:t xml:space="preserve"> 10, </w:t>
            </w:r>
            <w:r>
              <w:rPr>
                <w:rFonts w:ascii="Calibri" w:hAnsi="Calibri" w:cs="Calibri"/>
                <w:caps w:val="0"/>
                <w:lang w:val="en-US"/>
              </w:rPr>
              <w:t>Ubuntu</w:t>
            </w:r>
            <w:r w:rsidRPr="000E1D86">
              <w:rPr>
                <w:rFonts w:ascii="Calibri" w:hAnsi="Calibri" w:cs="Calibri"/>
                <w:caps w:val="0"/>
              </w:rPr>
              <w:t xml:space="preserve"> 64-</w:t>
            </w:r>
            <w:r>
              <w:rPr>
                <w:rFonts w:ascii="Calibri" w:hAnsi="Calibri" w:cs="Calibri"/>
                <w:caps w:val="0"/>
                <w:lang w:val="en-US"/>
              </w:rPr>
              <w:t>bit</w:t>
            </w:r>
            <w:r w:rsidRPr="000E1D86">
              <w:rPr>
                <w:rFonts w:ascii="Calibri" w:hAnsi="Calibri" w:cs="Calibri"/>
                <w:caps w:val="0"/>
              </w:rPr>
              <w:t>)</w:t>
            </w:r>
            <w:r>
              <w:rPr>
                <w:rFonts w:ascii="Calibri" w:hAnsi="Calibri" w:cs="Calibri"/>
                <w:caps w:val="0"/>
              </w:rPr>
              <w:t>,</w:t>
            </w:r>
            <w:r w:rsidR="00554F87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</w:rPr>
              <w:t>изменение параметров виртуальных машин (кол-во ядер процессора, ОЗУ, диски, сетевые адаптеры)</w:t>
            </w:r>
            <w:r w:rsidR="00C54524">
              <w:rPr>
                <w:rFonts w:ascii="Calibri" w:hAnsi="Calibri" w:cs="Calibri"/>
                <w:caps w:val="0"/>
              </w:rPr>
              <w:t>. Настройка дисков и дисковых подсистем (</w:t>
            </w:r>
            <w:r w:rsidR="003D7D84">
              <w:rPr>
                <w:rFonts w:ascii="Calibri" w:hAnsi="Calibri" w:cs="Calibri"/>
                <w:caps w:val="0"/>
                <w:lang w:val="en-US"/>
              </w:rPr>
              <w:t>RAI</w:t>
            </w:r>
            <w:r w:rsidR="00C54524">
              <w:rPr>
                <w:rFonts w:ascii="Calibri" w:hAnsi="Calibri" w:cs="Calibri"/>
                <w:caps w:val="0"/>
                <w:lang w:val="en-US"/>
              </w:rPr>
              <w:t>D)</w:t>
            </w:r>
          </w:p>
          <w:p w14:paraId="1977DA61" w14:textId="45D97EE3" w:rsidR="00305404" w:rsidRDefault="000E1D86" w:rsidP="00305404">
            <w:pPr>
              <w:pStyle w:val="41"/>
              <w:numPr>
                <w:ilvl w:val="0"/>
                <w:numId w:val="12"/>
              </w:numPr>
              <w:ind w:left="709" w:firstLine="720"/>
              <w:jc w:val="both"/>
              <w:rPr>
                <w:rFonts w:ascii="Calibri" w:hAnsi="Calibri" w:cs="Calibri"/>
              </w:rPr>
            </w:pPr>
            <w:r w:rsidRPr="000E1D86">
              <w:rPr>
                <w:rFonts w:ascii="Calibri" w:hAnsi="Calibri" w:cs="Calibri"/>
                <w:caps w:val="0"/>
              </w:rPr>
              <w:t>Подготовка виртуальн</w:t>
            </w:r>
            <w:r w:rsidR="00C54524">
              <w:rPr>
                <w:rFonts w:ascii="Calibri" w:hAnsi="Calibri" w:cs="Calibri"/>
                <w:caps w:val="0"/>
              </w:rPr>
              <w:t>ых</w:t>
            </w:r>
            <w:r w:rsidRPr="000E1D86">
              <w:rPr>
                <w:rFonts w:ascii="Calibri" w:hAnsi="Calibri" w:cs="Calibri"/>
                <w:caps w:val="0"/>
              </w:rPr>
              <w:t xml:space="preserve"> машин </w:t>
            </w:r>
            <w:r>
              <w:rPr>
                <w:rFonts w:ascii="Calibri" w:hAnsi="Calibri" w:cs="Calibri"/>
                <w:caps w:val="0"/>
              </w:rPr>
              <w:t>–</w:t>
            </w:r>
            <w:r w:rsidRPr="000E1D86">
              <w:rPr>
                <w:rFonts w:ascii="Calibri" w:hAnsi="Calibri" w:cs="Calibri"/>
                <w:caps w:val="0"/>
              </w:rPr>
              <w:t xml:space="preserve"> </w:t>
            </w:r>
            <w:r w:rsidR="00554F87">
              <w:rPr>
                <w:rFonts w:ascii="Calibri" w:hAnsi="Calibri" w:cs="Calibri"/>
                <w:caps w:val="0"/>
              </w:rPr>
              <w:t xml:space="preserve">первичная настройка </w:t>
            </w:r>
            <w:r w:rsidR="00554F87">
              <w:rPr>
                <w:rFonts w:ascii="Calibri" w:hAnsi="Calibri" w:cs="Calibri"/>
                <w:caps w:val="0"/>
                <w:lang w:val="en-US"/>
              </w:rPr>
              <w:t>OS</w:t>
            </w:r>
            <w:r w:rsidR="00554F87" w:rsidRPr="00554F87">
              <w:rPr>
                <w:rFonts w:ascii="Calibri" w:hAnsi="Calibri" w:cs="Calibri"/>
                <w:caps w:val="0"/>
              </w:rPr>
              <w:t>,</w:t>
            </w:r>
            <w:r w:rsidR="00554F87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</w:rPr>
              <w:t xml:space="preserve">установка </w:t>
            </w:r>
            <w:r>
              <w:rPr>
                <w:rFonts w:ascii="Calibri" w:hAnsi="Calibri" w:cs="Calibri"/>
                <w:caps w:val="0"/>
                <w:lang w:val="en-US"/>
              </w:rPr>
              <w:t>TeamViewer</w:t>
            </w:r>
            <w:r>
              <w:rPr>
                <w:rFonts w:ascii="Calibri" w:hAnsi="Calibri" w:cs="Calibri"/>
                <w:caps w:val="0"/>
              </w:rPr>
              <w:t xml:space="preserve"> и</w:t>
            </w:r>
            <w:r w:rsidRPr="000E1D86">
              <w:rPr>
                <w:rFonts w:ascii="Calibri" w:hAnsi="Calibri" w:cs="Calibri"/>
                <w:caps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aps w:val="0"/>
                <w:lang w:val="en-US"/>
              </w:rPr>
              <w:t>AnyDesk</w:t>
            </w:r>
            <w:proofErr w:type="spellEnd"/>
            <w:r w:rsidRPr="000E1D86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</w:rPr>
              <w:t>с изменением параметров (личный пароль), установка</w:t>
            </w:r>
            <w:r w:rsidR="001C302B">
              <w:rPr>
                <w:rFonts w:ascii="Calibri" w:hAnsi="Calibri" w:cs="Calibri"/>
                <w:caps w:val="0"/>
              </w:rPr>
              <w:t xml:space="preserve"> </w:t>
            </w:r>
            <w:r w:rsidR="002A44D7" w:rsidRPr="000E1D86">
              <w:rPr>
                <w:rFonts w:ascii="Calibri" w:hAnsi="Calibri" w:cs="Calibri"/>
                <w:caps w:val="0"/>
              </w:rPr>
              <w:t>софт</w:t>
            </w:r>
            <w:r>
              <w:rPr>
                <w:rFonts w:ascii="Calibri" w:hAnsi="Calibri" w:cs="Calibri"/>
                <w:caps w:val="0"/>
              </w:rPr>
              <w:t>а</w:t>
            </w:r>
            <w:r w:rsidR="002A44D7" w:rsidRPr="000E1D86">
              <w:rPr>
                <w:rFonts w:ascii="Calibri" w:hAnsi="Calibri" w:cs="Calibri"/>
                <w:caps w:val="0"/>
              </w:rPr>
              <w:t xml:space="preserve"> используем</w:t>
            </w:r>
            <w:r>
              <w:rPr>
                <w:rFonts w:ascii="Calibri" w:hAnsi="Calibri" w:cs="Calibri"/>
                <w:caps w:val="0"/>
              </w:rPr>
              <w:t xml:space="preserve">ого </w:t>
            </w:r>
            <w:r w:rsidR="002A44D7" w:rsidRPr="000E1D86">
              <w:rPr>
                <w:rFonts w:ascii="Calibri" w:hAnsi="Calibri" w:cs="Calibri"/>
                <w:caps w:val="0"/>
              </w:rPr>
              <w:t>внутри компании</w:t>
            </w:r>
            <w:r>
              <w:rPr>
                <w:rFonts w:ascii="Calibri" w:hAnsi="Calibri" w:cs="Calibri"/>
                <w:caps w:val="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aps w:val="0"/>
                <w:lang w:val="en-US"/>
              </w:rPr>
              <w:t>BrizTM</w:t>
            </w:r>
            <w:proofErr w:type="spellEnd"/>
            <w:r w:rsidRPr="000E1D86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  <w:lang w:val="en-US"/>
              </w:rPr>
              <w:t>Monitor</w:t>
            </w:r>
            <w:r w:rsidRPr="000E1D86">
              <w:rPr>
                <w:rFonts w:ascii="Calibri" w:hAnsi="Calibri" w:cs="Calibri"/>
                <w:caps w:val="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aps w:val="0"/>
                <w:lang w:val="en-US"/>
              </w:rPr>
              <w:t>BrizTM</w:t>
            </w:r>
            <w:proofErr w:type="spellEnd"/>
            <w:r w:rsidRPr="000E1D86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  <w:lang w:val="en-US"/>
              </w:rPr>
              <w:t>Server</w:t>
            </w:r>
            <w:r w:rsidRPr="000E1D86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</w:rPr>
              <w:t xml:space="preserve">версий 1.3 и 2.0), </w:t>
            </w:r>
            <w:r w:rsidR="00305404">
              <w:rPr>
                <w:rFonts w:ascii="Calibri" w:hAnsi="Calibri" w:cs="Calibri"/>
                <w:caps w:val="0"/>
              </w:rPr>
              <w:t xml:space="preserve">подключение </w:t>
            </w:r>
            <w:r w:rsidR="00305404">
              <w:rPr>
                <w:rFonts w:ascii="Calibri" w:hAnsi="Calibri" w:cs="Calibri"/>
                <w:caps w:val="0"/>
                <w:lang w:val="en-US"/>
              </w:rPr>
              <w:t>Guardant</w:t>
            </w:r>
            <w:r w:rsidR="00305404">
              <w:rPr>
                <w:rFonts w:ascii="Calibri" w:hAnsi="Calibri" w:cs="Calibri"/>
                <w:caps w:val="0"/>
              </w:rPr>
              <w:t xml:space="preserve">, изменение параметров службы </w:t>
            </w:r>
            <w:r w:rsidR="00305404">
              <w:rPr>
                <w:rFonts w:ascii="Calibri" w:hAnsi="Calibri" w:cs="Calibri"/>
                <w:caps w:val="0"/>
                <w:lang w:val="en-US"/>
              </w:rPr>
              <w:t>Windows</w:t>
            </w:r>
            <w:r w:rsidR="00305404" w:rsidRPr="00305404">
              <w:rPr>
                <w:rFonts w:ascii="Calibri" w:hAnsi="Calibri" w:cs="Calibri"/>
                <w:caps w:val="0"/>
              </w:rPr>
              <w:t>,</w:t>
            </w:r>
            <w:r w:rsidR="00305404">
              <w:rPr>
                <w:rFonts w:ascii="Calibri" w:hAnsi="Calibri" w:cs="Calibri"/>
                <w:caps w:val="0"/>
              </w:rPr>
              <w:t xml:space="preserve"> открытие портов в брандмауэре </w:t>
            </w:r>
            <w:r w:rsidR="00305404">
              <w:rPr>
                <w:rFonts w:ascii="Calibri" w:hAnsi="Calibri" w:cs="Calibri"/>
                <w:caps w:val="0"/>
                <w:lang w:val="en-US"/>
              </w:rPr>
              <w:t>Windows</w:t>
            </w:r>
            <w:r w:rsidR="00305404" w:rsidRPr="00305404">
              <w:rPr>
                <w:rFonts w:ascii="Calibri" w:hAnsi="Calibri" w:cs="Calibri"/>
                <w:caps w:val="0"/>
              </w:rPr>
              <w:t xml:space="preserve"> </w:t>
            </w:r>
          </w:p>
          <w:p w14:paraId="2FB10668" w14:textId="766F24F9" w:rsidR="00527432" w:rsidRPr="00527432" w:rsidRDefault="00554F87" w:rsidP="00527432">
            <w:pPr>
              <w:pStyle w:val="41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>Настройка сетевого оборудования</w:t>
            </w:r>
            <w:r w:rsidR="00C21C01">
              <w:rPr>
                <w:rFonts w:ascii="Calibri" w:hAnsi="Calibri" w:cs="Calibri"/>
                <w:caps w:val="0"/>
              </w:rPr>
              <w:t>:</w:t>
            </w:r>
          </w:p>
          <w:p w14:paraId="3027CC3D" w14:textId="291DC1FA" w:rsidR="00D079FE" w:rsidRPr="00C54524" w:rsidRDefault="00305404" w:rsidP="00C21C01">
            <w:pPr>
              <w:pStyle w:val="41"/>
              <w:ind w:left="709" w:firstLine="709"/>
              <w:jc w:val="both"/>
              <w:rPr>
                <w:rFonts w:ascii="Calibri" w:hAnsi="Calibri" w:cs="Calibri"/>
                <w:caps w:val="0"/>
              </w:rPr>
            </w:pPr>
            <w:r>
              <w:rPr>
                <w:rFonts w:ascii="Calibri" w:hAnsi="Calibri" w:cs="Calibri"/>
                <w:caps w:val="0"/>
              </w:rPr>
              <w:t>Н</w:t>
            </w:r>
            <w:r w:rsidR="002A44D7" w:rsidRPr="00305404">
              <w:rPr>
                <w:rFonts w:ascii="Calibri" w:hAnsi="Calibri" w:cs="Calibri"/>
                <w:caps w:val="0"/>
              </w:rPr>
              <w:t xml:space="preserve">астройка </w:t>
            </w:r>
            <w:proofErr w:type="spellStart"/>
            <w:r w:rsidR="002A44D7" w:rsidRPr="00D079FE">
              <w:rPr>
                <w:rFonts w:ascii="Calibri" w:hAnsi="Calibri" w:cs="Calibri"/>
                <w:caps w:val="0"/>
              </w:rPr>
              <w:t>MikroTik</w:t>
            </w:r>
            <w:proofErr w:type="spellEnd"/>
            <w:r>
              <w:rPr>
                <w:rFonts w:ascii="Calibri" w:hAnsi="Calibri" w:cs="Calibri"/>
                <w:caps w:val="0"/>
              </w:rPr>
              <w:t xml:space="preserve"> – создание бриджа, правил в фильтре</w:t>
            </w:r>
            <w:r w:rsidR="00554F87">
              <w:rPr>
                <w:rFonts w:ascii="Calibri" w:hAnsi="Calibri" w:cs="Calibri"/>
                <w:caps w:val="0"/>
              </w:rPr>
              <w:t xml:space="preserve"> МЭ</w:t>
            </w:r>
            <w:r>
              <w:rPr>
                <w:rFonts w:ascii="Calibri" w:hAnsi="Calibri" w:cs="Calibri"/>
                <w:caps w:val="0"/>
              </w:rPr>
              <w:t xml:space="preserve">, </w:t>
            </w:r>
            <w:r w:rsidR="00554F87">
              <w:rPr>
                <w:rFonts w:ascii="Calibri" w:hAnsi="Calibri" w:cs="Calibri"/>
                <w:caps w:val="0"/>
              </w:rPr>
              <w:t xml:space="preserve">настройка </w:t>
            </w:r>
            <w:r w:rsidRPr="00D079FE">
              <w:rPr>
                <w:rFonts w:ascii="Calibri" w:hAnsi="Calibri" w:cs="Calibri"/>
                <w:caps w:val="0"/>
              </w:rPr>
              <w:t>NAT</w:t>
            </w:r>
            <w:r w:rsidRPr="00305404">
              <w:rPr>
                <w:rFonts w:ascii="Calibri" w:hAnsi="Calibri" w:cs="Calibri"/>
                <w:caps w:val="0"/>
              </w:rPr>
              <w:t xml:space="preserve">, </w:t>
            </w:r>
            <w:r w:rsidRPr="00D079FE">
              <w:rPr>
                <w:rFonts w:ascii="Calibri" w:hAnsi="Calibri" w:cs="Calibri"/>
                <w:caps w:val="0"/>
              </w:rPr>
              <w:t>DHCP</w:t>
            </w:r>
            <w:r w:rsidRPr="00305404">
              <w:rPr>
                <w:rFonts w:ascii="Calibri" w:hAnsi="Calibri" w:cs="Calibri"/>
                <w:caps w:val="0"/>
              </w:rPr>
              <w:t xml:space="preserve">, </w:t>
            </w:r>
            <w:r w:rsidRPr="00D079FE">
              <w:rPr>
                <w:rFonts w:ascii="Calibri" w:hAnsi="Calibri" w:cs="Calibri"/>
                <w:caps w:val="0"/>
              </w:rPr>
              <w:t>DNS</w:t>
            </w:r>
            <w:r w:rsidR="00C54524">
              <w:rPr>
                <w:rFonts w:ascii="Calibri" w:hAnsi="Calibri" w:cs="Calibri"/>
                <w:caps w:val="0"/>
              </w:rPr>
              <w:t xml:space="preserve">, </w:t>
            </w:r>
            <w:proofErr w:type="spellStart"/>
            <w:r w:rsidR="00C54524">
              <w:rPr>
                <w:rFonts w:ascii="Calibri" w:hAnsi="Calibri" w:cs="Calibri"/>
                <w:caps w:val="0"/>
                <w:lang w:val="en-US"/>
              </w:rPr>
              <w:t>Vlan</w:t>
            </w:r>
            <w:proofErr w:type="spellEnd"/>
            <w:r w:rsidR="003D7D84">
              <w:rPr>
                <w:rFonts w:ascii="Calibri" w:hAnsi="Calibri" w:cs="Calibri"/>
                <w:caps w:val="0"/>
              </w:rPr>
              <w:t xml:space="preserve"> и </w:t>
            </w:r>
            <w:r w:rsidR="003D7D84">
              <w:rPr>
                <w:rFonts w:ascii="Calibri" w:hAnsi="Calibri" w:cs="Calibri"/>
                <w:caps w:val="0"/>
                <w:lang w:val="en-US"/>
              </w:rPr>
              <w:t>IP</w:t>
            </w:r>
            <w:proofErr w:type="spellStart"/>
            <w:r w:rsidR="003D7D84">
              <w:rPr>
                <w:rFonts w:ascii="Calibri" w:hAnsi="Calibri" w:cs="Calibri"/>
                <w:caps w:val="0"/>
              </w:rPr>
              <w:t>sec</w:t>
            </w:r>
            <w:proofErr w:type="spellEnd"/>
            <w:r>
              <w:rPr>
                <w:rFonts w:ascii="Calibri" w:hAnsi="Calibri" w:cs="Calibri"/>
                <w:caps w:val="0"/>
              </w:rPr>
              <w:t xml:space="preserve">. </w:t>
            </w:r>
            <w:r w:rsidR="00554F87">
              <w:rPr>
                <w:rFonts w:ascii="Calibri" w:hAnsi="Calibri" w:cs="Calibri"/>
                <w:caps w:val="0"/>
              </w:rPr>
              <w:t xml:space="preserve">Настройка </w:t>
            </w:r>
            <w:r w:rsidR="00554F87">
              <w:rPr>
                <w:rFonts w:ascii="Calibri" w:hAnsi="Calibri" w:cs="Calibri"/>
                <w:caps w:val="0"/>
                <w:lang w:val="en-US"/>
              </w:rPr>
              <w:t>Wi</w:t>
            </w:r>
            <w:r w:rsidR="00554F87" w:rsidRPr="00C54524">
              <w:rPr>
                <w:rFonts w:ascii="Calibri" w:hAnsi="Calibri" w:cs="Calibri"/>
                <w:caps w:val="0"/>
              </w:rPr>
              <w:t>-</w:t>
            </w:r>
            <w:r w:rsidR="00554F87">
              <w:rPr>
                <w:rFonts w:ascii="Calibri" w:hAnsi="Calibri" w:cs="Calibri"/>
                <w:caps w:val="0"/>
                <w:lang w:val="en-US"/>
              </w:rPr>
              <w:t>Fi</w:t>
            </w:r>
            <w:r>
              <w:rPr>
                <w:rFonts w:ascii="Calibri" w:hAnsi="Calibri" w:cs="Calibri"/>
                <w:caps w:val="0"/>
              </w:rPr>
              <w:t xml:space="preserve"> точек доступа</w:t>
            </w:r>
            <w:r w:rsidR="00C54524">
              <w:rPr>
                <w:rFonts w:ascii="Calibri" w:hAnsi="Calibri" w:cs="Calibri"/>
                <w:caps w:val="0"/>
              </w:rPr>
              <w:t>. Настройка параметров безопасности.</w:t>
            </w:r>
          </w:p>
          <w:p w14:paraId="24B67405" w14:textId="20EA6A5B" w:rsidR="00554F87" w:rsidRPr="00554F87" w:rsidRDefault="00554F87" w:rsidP="00554F87">
            <w:pPr>
              <w:pStyle w:val="41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caps w:val="0"/>
              </w:rPr>
            </w:pPr>
            <w:r>
              <w:rPr>
                <w:rFonts w:ascii="Calibri" w:hAnsi="Calibri" w:cs="Calibri"/>
                <w:caps w:val="0"/>
              </w:rPr>
              <w:t>Настройка сетевых хранилищ данных</w:t>
            </w:r>
            <w:r w:rsidR="00C21C01">
              <w:rPr>
                <w:rFonts w:ascii="Calibri" w:hAnsi="Calibri" w:cs="Calibri"/>
                <w:caps w:val="0"/>
              </w:rPr>
              <w:t>:</w:t>
            </w:r>
          </w:p>
          <w:p w14:paraId="39D6C46A" w14:textId="5B3EC4AB" w:rsidR="00D079FE" w:rsidRDefault="00554F87" w:rsidP="00C21C01">
            <w:pPr>
              <w:pStyle w:val="41"/>
              <w:ind w:left="709" w:firstLine="709"/>
              <w:jc w:val="both"/>
              <w:rPr>
                <w:rFonts w:ascii="Calibri" w:hAnsi="Calibri" w:cs="Calibri"/>
                <w:caps w:val="0"/>
              </w:rPr>
            </w:pPr>
            <w:r w:rsidRPr="00D079FE">
              <w:rPr>
                <w:rFonts w:ascii="Calibri" w:hAnsi="Calibri" w:cs="Calibri"/>
                <w:caps w:val="0"/>
              </w:rPr>
              <w:t>Создание</w:t>
            </w:r>
            <w:r>
              <w:rPr>
                <w:rFonts w:ascii="Calibri" w:hAnsi="Calibri" w:cs="Calibri"/>
                <w:caps w:val="0"/>
              </w:rPr>
              <w:t xml:space="preserve"> и настройка</w:t>
            </w:r>
            <w:r w:rsidR="002A44D7" w:rsidRPr="00D079FE">
              <w:rPr>
                <w:rFonts w:ascii="Calibri" w:hAnsi="Calibri" w:cs="Calibri"/>
                <w:caps w:val="0"/>
              </w:rPr>
              <w:t xml:space="preserve"> хранилища данные (NAS</w:t>
            </w:r>
            <w:r w:rsidR="00305404" w:rsidRPr="00D079FE">
              <w:rPr>
                <w:rFonts w:ascii="Calibri" w:hAnsi="Calibri" w:cs="Calibri"/>
                <w:caps w:val="0"/>
              </w:rPr>
              <w:t xml:space="preserve">, </w:t>
            </w:r>
            <w:proofErr w:type="spellStart"/>
            <w:r w:rsidR="00305404" w:rsidRPr="00D079FE">
              <w:rPr>
                <w:rFonts w:ascii="Calibri" w:hAnsi="Calibri" w:cs="Calibri"/>
                <w:caps w:val="0"/>
              </w:rPr>
              <w:t>Synology</w:t>
            </w:r>
            <w:proofErr w:type="spellEnd"/>
            <w:r w:rsidR="002A44D7" w:rsidRPr="00D079FE">
              <w:rPr>
                <w:rFonts w:ascii="Calibri" w:hAnsi="Calibri" w:cs="Calibri"/>
                <w:caps w:val="0"/>
              </w:rPr>
              <w:t>)</w:t>
            </w:r>
            <w:r w:rsidR="00305404" w:rsidRPr="00D079FE">
              <w:rPr>
                <w:rFonts w:ascii="Calibri" w:hAnsi="Calibri" w:cs="Calibri"/>
                <w:caps w:val="0"/>
              </w:rPr>
              <w:t>. Управление доступом (регистрация пользователей</w:t>
            </w:r>
            <w:r w:rsidR="00CB30C8">
              <w:rPr>
                <w:rFonts w:ascii="Calibri" w:hAnsi="Calibri" w:cs="Calibri"/>
                <w:caps w:val="0"/>
              </w:rPr>
              <w:t>, права доступа</w:t>
            </w:r>
            <w:r w:rsidR="00305404" w:rsidRPr="00D079FE">
              <w:rPr>
                <w:rFonts w:ascii="Calibri" w:hAnsi="Calibri" w:cs="Calibri"/>
                <w:caps w:val="0"/>
              </w:rPr>
              <w:t xml:space="preserve"> при использовании сетевыми дисками), </w:t>
            </w:r>
            <w:r w:rsidR="00527432" w:rsidRPr="00D079FE">
              <w:rPr>
                <w:rFonts w:ascii="Calibri" w:hAnsi="Calibri" w:cs="Calibri"/>
                <w:caps w:val="0"/>
              </w:rPr>
              <w:t>управление файловым менеджером</w:t>
            </w:r>
            <w:r w:rsidR="00CB30C8">
              <w:rPr>
                <w:rFonts w:ascii="Calibri" w:hAnsi="Calibri" w:cs="Calibri"/>
                <w:caps w:val="0"/>
              </w:rPr>
              <w:t>.</w:t>
            </w:r>
          </w:p>
          <w:p w14:paraId="70677A53" w14:textId="5BFEEF50" w:rsidR="00554F87" w:rsidRDefault="00554F87" w:rsidP="00554F87">
            <w:pPr>
              <w:pStyle w:val="41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caps w:val="0"/>
              </w:rPr>
            </w:pPr>
            <w:r>
              <w:rPr>
                <w:rFonts w:ascii="Calibri" w:hAnsi="Calibri" w:cs="Calibri"/>
                <w:caps w:val="0"/>
              </w:rPr>
              <w:t>Настройка систем резервного копирования</w:t>
            </w:r>
            <w:r w:rsidR="00C21C01">
              <w:rPr>
                <w:rFonts w:ascii="Calibri" w:hAnsi="Calibri" w:cs="Calibri"/>
                <w:caps w:val="0"/>
              </w:rPr>
              <w:t>:</w:t>
            </w:r>
          </w:p>
          <w:p w14:paraId="075E13F4" w14:textId="35BB9E60" w:rsidR="00527432" w:rsidRDefault="00527432" w:rsidP="00C21C01">
            <w:pPr>
              <w:pStyle w:val="41"/>
              <w:ind w:left="709" w:firstLine="709"/>
              <w:jc w:val="both"/>
              <w:rPr>
                <w:rFonts w:ascii="Calibri" w:hAnsi="Calibri" w:cs="Calibri"/>
                <w:caps w:val="0"/>
              </w:rPr>
            </w:pPr>
            <w:r w:rsidRPr="00D079FE">
              <w:rPr>
                <w:rFonts w:ascii="Calibri" w:hAnsi="Calibri" w:cs="Calibri"/>
                <w:caps w:val="0"/>
              </w:rPr>
              <w:t>Использование</w:t>
            </w:r>
            <w:r w:rsidR="00C54524">
              <w:rPr>
                <w:rFonts w:ascii="Calibri" w:hAnsi="Calibri" w:cs="Calibri"/>
                <w:caps w:val="0"/>
              </w:rPr>
              <w:t xml:space="preserve"> и настройка</w:t>
            </w:r>
            <w:r w:rsidRPr="00D079FE">
              <w:rPr>
                <w:rFonts w:ascii="Calibri" w:hAnsi="Calibri" w:cs="Calibri"/>
                <w:caps w:val="0"/>
              </w:rPr>
              <w:t xml:space="preserve"> Acronis для </w:t>
            </w:r>
            <w:r w:rsidR="00C54524">
              <w:rPr>
                <w:rFonts w:ascii="Calibri" w:hAnsi="Calibri" w:cs="Calibri"/>
                <w:caps w:val="0"/>
              </w:rPr>
              <w:t>резервного копирования</w:t>
            </w:r>
            <w:r w:rsidRPr="00D079FE">
              <w:rPr>
                <w:rFonts w:ascii="Calibri" w:hAnsi="Calibri" w:cs="Calibri"/>
                <w:caps w:val="0"/>
              </w:rPr>
              <w:t xml:space="preserve"> виртуальных машин</w:t>
            </w:r>
            <w:r w:rsidR="00C54524">
              <w:rPr>
                <w:rFonts w:ascii="Calibri" w:hAnsi="Calibri" w:cs="Calibri"/>
                <w:caps w:val="0"/>
              </w:rPr>
              <w:t>.</w:t>
            </w:r>
            <w:r w:rsidR="00C21C01">
              <w:rPr>
                <w:rFonts w:ascii="Calibri" w:hAnsi="Calibri" w:cs="Calibri"/>
                <w:caps w:val="0"/>
              </w:rPr>
              <w:t xml:space="preserve"> </w:t>
            </w:r>
            <w:r w:rsidR="00C54524">
              <w:rPr>
                <w:rFonts w:ascii="Calibri" w:hAnsi="Calibri" w:cs="Calibri"/>
                <w:caps w:val="0"/>
              </w:rPr>
              <w:t xml:space="preserve">Восстановление </w:t>
            </w:r>
            <w:r w:rsidR="00C54524">
              <w:rPr>
                <w:rFonts w:ascii="Calibri" w:hAnsi="Calibri" w:cs="Calibri"/>
                <w:caps w:val="0"/>
                <w:lang w:val="en-US"/>
              </w:rPr>
              <w:t xml:space="preserve">VM </w:t>
            </w:r>
            <w:r w:rsidR="00C54524">
              <w:rPr>
                <w:rFonts w:ascii="Calibri" w:hAnsi="Calibri" w:cs="Calibri"/>
                <w:caps w:val="0"/>
              </w:rPr>
              <w:t>из резервной копии.</w:t>
            </w:r>
          </w:p>
          <w:p w14:paraId="4652DF26" w14:textId="5E2FAA20" w:rsidR="00C54524" w:rsidRDefault="00C54524" w:rsidP="00C54524">
            <w:pPr>
              <w:pStyle w:val="41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caps w:val="0"/>
              </w:rPr>
            </w:pPr>
            <w:r>
              <w:rPr>
                <w:rFonts w:ascii="Calibri" w:hAnsi="Calibri" w:cs="Calibri"/>
                <w:caps w:val="0"/>
              </w:rPr>
              <w:t>Техническая поддержка пользовательского оборудования</w:t>
            </w:r>
            <w:r w:rsidR="00C21C01">
              <w:rPr>
                <w:rFonts w:ascii="Calibri" w:hAnsi="Calibri" w:cs="Calibri"/>
                <w:caps w:val="0"/>
              </w:rPr>
              <w:t>:</w:t>
            </w:r>
          </w:p>
          <w:p w14:paraId="1B919E02" w14:textId="059DCDDD" w:rsidR="00C54524" w:rsidRDefault="00C54524" w:rsidP="00402345">
            <w:pPr>
              <w:pStyle w:val="41"/>
              <w:ind w:left="709" w:firstLine="709"/>
              <w:jc w:val="both"/>
              <w:rPr>
                <w:rFonts w:ascii="Calibri" w:hAnsi="Calibri" w:cs="Calibri"/>
                <w:caps w:val="0"/>
              </w:rPr>
            </w:pPr>
            <w:r>
              <w:rPr>
                <w:rFonts w:ascii="Calibri" w:hAnsi="Calibri" w:cs="Calibri"/>
                <w:caps w:val="0"/>
              </w:rPr>
              <w:t xml:space="preserve">Рабочие станции на </w:t>
            </w:r>
            <w:r>
              <w:rPr>
                <w:rFonts w:ascii="Calibri" w:hAnsi="Calibri" w:cs="Calibri"/>
                <w:caps w:val="0"/>
                <w:lang w:val="en-US"/>
              </w:rPr>
              <w:t>Windows</w:t>
            </w:r>
            <w:r w:rsidRPr="00C54524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</w:rPr>
              <w:t xml:space="preserve">и </w:t>
            </w:r>
            <w:r>
              <w:rPr>
                <w:rFonts w:ascii="Calibri" w:hAnsi="Calibri" w:cs="Calibri"/>
                <w:caps w:val="0"/>
                <w:lang w:val="en-US"/>
              </w:rPr>
              <w:t>Ubuntu</w:t>
            </w:r>
            <w:r>
              <w:rPr>
                <w:rFonts w:ascii="Calibri" w:hAnsi="Calibri" w:cs="Calibri"/>
                <w:caps w:val="0"/>
              </w:rPr>
              <w:t xml:space="preserve">, сопровождение, </w:t>
            </w:r>
            <w:proofErr w:type="spellStart"/>
            <w:r>
              <w:rPr>
                <w:rFonts w:ascii="Calibri" w:hAnsi="Calibri" w:cs="Calibri"/>
                <w:caps w:val="0"/>
              </w:rPr>
              <w:t>траблшутинг</w:t>
            </w:r>
            <w:proofErr w:type="spellEnd"/>
            <w:r w:rsidR="00C21C01">
              <w:rPr>
                <w:rFonts w:ascii="Calibri" w:hAnsi="Calibri" w:cs="Calibri"/>
                <w:caps w:val="0"/>
              </w:rPr>
              <w:t xml:space="preserve">. </w:t>
            </w:r>
            <w:r>
              <w:rPr>
                <w:rFonts w:ascii="Calibri" w:hAnsi="Calibri" w:cs="Calibri"/>
                <w:caps w:val="0"/>
              </w:rPr>
              <w:t>Сетевые и локальные принтеры/сканеры. Настройка, подключение</w:t>
            </w:r>
            <w:r w:rsidR="00CB30C8">
              <w:rPr>
                <w:rFonts w:ascii="Calibri" w:hAnsi="Calibri" w:cs="Calibri"/>
                <w:caps w:val="0"/>
              </w:rPr>
              <w:t>, замена картриджей</w:t>
            </w:r>
            <w:r>
              <w:rPr>
                <w:rFonts w:ascii="Calibri" w:hAnsi="Calibri" w:cs="Calibri"/>
                <w:caps w:val="0"/>
              </w:rPr>
              <w:t>.</w:t>
            </w:r>
            <w:r w:rsidR="002E2B2F">
              <w:rPr>
                <w:rFonts w:ascii="Calibri" w:hAnsi="Calibri" w:cs="Calibri"/>
                <w:caps w:val="0"/>
              </w:rPr>
              <w:t xml:space="preserve"> </w:t>
            </w:r>
            <w:r w:rsidR="001C302B">
              <w:rPr>
                <w:rFonts w:ascii="Calibri" w:hAnsi="Calibri" w:cs="Calibri"/>
                <w:caps w:val="0"/>
              </w:rPr>
              <w:t>Помощь сотрудникам компании в решении повседневных задач</w:t>
            </w:r>
            <w:r w:rsidR="00C21C01">
              <w:rPr>
                <w:rFonts w:ascii="Calibri" w:hAnsi="Calibri" w:cs="Calibri"/>
                <w:caps w:val="0"/>
              </w:rPr>
              <w:t>,</w:t>
            </w:r>
            <w:r w:rsidR="003D7D84">
              <w:rPr>
                <w:rFonts w:ascii="Calibri" w:hAnsi="Calibri" w:cs="Calibri"/>
                <w:caps w:val="0"/>
              </w:rPr>
              <w:t xml:space="preserve"> связанных с и</w:t>
            </w:r>
            <w:r w:rsidR="001C302B">
              <w:rPr>
                <w:rFonts w:ascii="Calibri" w:hAnsi="Calibri" w:cs="Calibri"/>
                <w:caps w:val="0"/>
              </w:rPr>
              <w:t>нформационными технологиями.</w:t>
            </w:r>
            <w:r w:rsidR="002E2B2F">
              <w:rPr>
                <w:rFonts w:ascii="Calibri" w:hAnsi="Calibri" w:cs="Calibri"/>
                <w:caps w:val="0"/>
              </w:rPr>
              <w:t xml:space="preserve"> </w:t>
            </w:r>
            <w:r w:rsidR="001C302B">
              <w:rPr>
                <w:rFonts w:ascii="Calibri" w:hAnsi="Calibri" w:cs="Calibri"/>
                <w:caps w:val="0"/>
              </w:rPr>
              <w:t xml:space="preserve">Применение скриптов на </w:t>
            </w:r>
            <w:r w:rsidR="001C302B" w:rsidRPr="001C302B">
              <w:rPr>
                <w:rFonts w:ascii="Calibri" w:hAnsi="Calibri" w:cs="Calibri"/>
                <w:caps w:val="0"/>
              </w:rPr>
              <w:t>PYTHON</w:t>
            </w:r>
            <w:r w:rsidR="001C302B">
              <w:rPr>
                <w:rFonts w:ascii="Calibri" w:hAnsi="Calibri" w:cs="Calibri"/>
                <w:caps w:val="0"/>
              </w:rPr>
              <w:t xml:space="preserve"> для обработки данных</w:t>
            </w:r>
            <w:r w:rsidR="002E2B2F">
              <w:rPr>
                <w:rFonts w:ascii="Calibri" w:hAnsi="Calibri" w:cs="Calibri"/>
                <w:caps w:val="0"/>
              </w:rPr>
              <w:t>.</w:t>
            </w:r>
          </w:p>
          <w:p w14:paraId="0E2C00B7" w14:textId="77777777" w:rsidR="001C302B" w:rsidRPr="001C302B" w:rsidRDefault="001C302B" w:rsidP="001C302B">
            <w:pPr>
              <w:pStyle w:val="41"/>
              <w:jc w:val="both"/>
              <w:rPr>
                <w:rFonts w:ascii="Calibri" w:hAnsi="Calibri" w:cs="Calibri"/>
                <w:caps w:val="0"/>
              </w:rPr>
            </w:pPr>
          </w:p>
          <w:p w14:paraId="5DE1BDCE" w14:textId="383B748F" w:rsidR="00CB30C8" w:rsidRDefault="00CB30C8" w:rsidP="00C54524">
            <w:pPr>
              <w:pStyle w:val="41"/>
              <w:ind w:left="1418"/>
              <w:jc w:val="both"/>
              <w:rPr>
                <w:rFonts w:ascii="Calibri" w:hAnsi="Calibri" w:cs="Calibri"/>
                <w:caps w:val="0"/>
              </w:rPr>
            </w:pPr>
          </w:p>
          <w:p w14:paraId="5BF35AEE" w14:textId="77777777" w:rsidR="00CB30C8" w:rsidRPr="00C54524" w:rsidRDefault="00CB30C8" w:rsidP="00C54524">
            <w:pPr>
              <w:pStyle w:val="41"/>
              <w:ind w:left="1418"/>
              <w:jc w:val="both"/>
              <w:rPr>
                <w:rFonts w:ascii="Calibri" w:hAnsi="Calibri" w:cs="Calibri"/>
                <w:caps w:val="0"/>
              </w:rPr>
            </w:pPr>
          </w:p>
          <w:p w14:paraId="42E66A6F" w14:textId="77777777" w:rsidR="00390BD5" w:rsidRPr="00906BEE" w:rsidRDefault="00416F41" w:rsidP="007569C1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FE69C1F527D24CC796127FC17CFFD7AC"/>
                </w:placeholder>
                <w:temporary/>
                <w:showingPlcHdr/>
                <w15:appearance w15:val="hidden"/>
              </w:sdtPr>
              <w:sdtEndPr/>
              <w:sdtContent>
                <w:r w:rsidR="00390BD5"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14:paraId="4E73DF99" w14:textId="23D842C2" w:rsidR="00390BD5" w:rsidRDefault="00416F41" w:rsidP="00932690">
            <w:pPr>
              <w:pStyle w:val="41"/>
            </w:pPr>
            <w:sdt>
              <w:sdtPr>
                <w:alias w:val="Введите указанную в дипломе квалификацию 1:"/>
                <w:tag w:val="Введите указанную в дипломе квалификацию 1:"/>
                <w:id w:val="634905938"/>
                <w:placeholder>
                  <w:docPart w:val="5C07D15F0EA84AC78F784A3E136F33D8"/>
                </w:placeholder>
                <w:temporary/>
                <w:showingPlcHdr/>
                <w15:appearance w15:val="hidden"/>
              </w:sdtPr>
              <w:sdtEndPr/>
              <w:sdtContent>
                <w:r w:rsidR="00390BD5" w:rsidRPr="00906BEE">
                  <w:rPr>
                    <w:lang w:bidi="ru-RU"/>
                  </w:rPr>
                  <w:t>Диплом</w:t>
                </w:r>
              </w:sdtContent>
            </w:sdt>
            <w:r w:rsidR="00390BD5" w:rsidRPr="00906BEE">
              <w:rPr>
                <w:lang w:bidi="ru-RU"/>
              </w:rPr>
              <w:t xml:space="preserve"> • </w:t>
            </w:r>
            <w:r w:rsidR="00CF75F0" w:rsidRPr="00CF75F0">
              <w:t xml:space="preserve">09.03.03 </w:t>
            </w:r>
            <w:r w:rsidR="00CF75F0">
              <w:t>прикладная информатика</w:t>
            </w:r>
            <w:r w:rsidR="00390BD5" w:rsidRPr="00906BEE">
              <w:rPr>
                <w:lang w:bidi="ru-RU"/>
              </w:rPr>
              <w:t xml:space="preserve"> • </w:t>
            </w:r>
            <w:r w:rsidR="00390BD5">
              <w:t>Российский университет транспорта (миит)</w:t>
            </w:r>
            <w:r w:rsidR="00CF75F0" w:rsidRPr="00906BEE">
              <w:rPr>
                <w:lang w:bidi="ru-RU"/>
              </w:rPr>
              <w:t xml:space="preserve"> • </w:t>
            </w:r>
            <w:r w:rsidR="00CF75F0">
              <w:t>16.06.21</w:t>
            </w:r>
          </w:p>
          <w:p w14:paraId="4B488327" w14:textId="77777777" w:rsidR="00CF75F0" w:rsidRDefault="00CF75F0" w:rsidP="00932690">
            <w:pPr>
              <w:pStyle w:val="41"/>
            </w:pPr>
          </w:p>
          <w:p w14:paraId="38A0D51F" w14:textId="013D15EC" w:rsidR="00390BD5" w:rsidRDefault="00390BD5" w:rsidP="00932690">
            <w:pPr>
              <w:pStyle w:val="41"/>
            </w:pPr>
            <w:r>
              <w:t xml:space="preserve">дипломная работа </w:t>
            </w:r>
          </w:p>
          <w:p w14:paraId="1F7EB56F" w14:textId="77777777" w:rsidR="00CF75F0" w:rsidRDefault="00CF75F0" w:rsidP="00932690">
            <w:pPr>
              <w:pStyle w:val="41"/>
            </w:pPr>
          </w:p>
          <w:p w14:paraId="5DBE45E1" w14:textId="25F81800" w:rsidR="00390BD5" w:rsidRPr="00CF75F0" w:rsidRDefault="00390BD5" w:rsidP="00390BD5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>разработка нейронной сети по распознаванию объектов</w:t>
            </w:r>
            <w:r w:rsidR="00B14867">
              <w:rPr>
                <w:rFonts w:ascii="Calibri" w:hAnsi="Calibri" w:cs="Calibri"/>
                <w:caps w:val="0"/>
              </w:rPr>
              <w:t xml:space="preserve">. В данной работе использовалась </w:t>
            </w:r>
            <w:r w:rsidR="00B14867">
              <w:rPr>
                <w:rFonts w:ascii="Calibri" w:hAnsi="Calibri" w:cs="Calibri"/>
                <w:caps w:val="0"/>
                <w:lang w:val="en-US"/>
              </w:rPr>
              <w:t>Ubuntu</w:t>
            </w:r>
            <w:r w:rsidR="00B14867">
              <w:rPr>
                <w:rFonts w:ascii="Calibri" w:hAnsi="Calibri" w:cs="Calibri"/>
                <w:caps w:val="0"/>
              </w:rPr>
              <w:t xml:space="preserve"> с последующей установкой нейронной сети </w:t>
            </w:r>
            <w:r w:rsidR="00B14867">
              <w:rPr>
                <w:rFonts w:ascii="Calibri" w:hAnsi="Calibri" w:cs="Calibri"/>
                <w:caps w:val="0"/>
                <w:lang w:val="en-US"/>
              </w:rPr>
              <w:t>Nomeroff</w:t>
            </w:r>
            <w:r w:rsidR="00B14867" w:rsidRPr="00B14867">
              <w:rPr>
                <w:rFonts w:ascii="Calibri" w:hAnsi="Calibri" w:cs="Calibri"/>
                <w:caps w:val="0"/>
              </w:rPr>
              <w:t>.</w:t>
            </w:r>
            <w:r w:rsidR="00B14867">
              <w:rPr>
                <w:rFonts w:ascii="Calibri" w:hAnsi="Calibri" w:cs="Calibri"/>
                <w:caps w:val="0"/>
                <w:lang w:val="en-US"/>
              </w:rPr>
              <w:t>net</w:t>
            </w:r>
            <w:r w:rsidR="00B14867">
              <w:rPr>
                <w:rFonts w:ascii="Calibri" w:hAnsi="Calibri" w:cs="Calibri"/>
                <w:caps w:val="0"/>
              </w:rPr>
              <w:t xml:space="preserve">, которая умеет по фотографии определить автомобильный номер. Усовершенствован вывод информации – после определения номерного знака данные записываются в базу данных </w:t>
            </w:r>
            <w:proofErr w:type="spellStart"/>
            <w:r w:rsidR="00B14867">
              <w:rPr>
                <w:rFonts w:ascii="Calibri" w:hAnsi="Calibri" w:cs="Calibri"/>
                <w:caps w:val="0"/>
                <w:lang w:val="en-US"/>
              </w:rPr>
              <w:t>Postgresql</w:t>
            </w:r>
            <w:proofErr w:type="spellEnd"/>
            <w:r w:rsidR="00B14867">
              <w:rPr>
                <w:rFonts w:ascii="Calibri" w:hAnsi="Calibri" w:cs="Calibri"/>
                <w:caps w:val="0"/>
              </w:rPr>
              <w:t>, после сравнивается с данными из другой таблицы с разрешенными номерами и вывод представляется булевым значением (</w:t>
            </w:r>
            <w:r w:rsidR="00B14867">
              <w:rPr>
                <w:rFonts w:ascii="Calibri" w:hAnsi="Calibri" w:cs="Calibri"/>
                <w:caps w:val="0"/>
                <w:lang w:val="en-US"/>
              </w:rPr>
              <w:t>yes</w:t>
            </w:r>
            <w:r w:rsidR="00B14867" w:rsidRPr="00B14867">
              <w:rPr>
                <w:rFonts w:ascii="Calibri" w:hAnsi="Calibri" w:cs="Calibri"/>
                <w:caps w:val="0"/>
              </w:rPr>
              <w:t xml:space="preserve"> </w:t>
            </w:r>
            <w:r w:rsidR="00B14867">
              <w:rPr>
                <w:rFonts w:ascii="Calibri" w:hAnsi="Calibri" w:cs="Calibri"/>
                <w:caps w:val="0"/>
              </w:rPr>
              <w:t>–</w:t>
            </w:r>
            <w:r w:rsidR="00B14867" w:rsidRPr="00B14867">
              <w:rPr>
                <w:rFonts w:ascii="Calibri" w:hAnsi="Calibri" w:cs="Calibri"/>
                <w:caps w:val="0"/>
              </w:rPr>
              <w:t xml:space="preserve"> </w:t>
            </w:r>
            <w:r w:rsidR="00B14867">
              <w:rPr>
                <w:rFonts w:ascii="Calibri" w:hAnsi="Calibri" w:cs="Calibri"/>
                <w:caps w:val="0"/>
              </w:rPr>
              <w:t xml:space="preserve">машина может проезжать на территорию организации, </w:t>
            </w:r>
            <w:r w:rsidR="00B14867">
              <w:rPr>
                <w:rFonts w:ascii="Calibri" w:hAnsi="Calibri" w:cs="Calibri"/>
                <w:caps w:val="0"/>
                <w:lang w:val="en-US"/>
              </w:rPr>
              <w:t>False</w:t>
            </w:r>
            <w:r w:rsidR="00B14867" w:rsidRPr="00B14867">
              <w:rPr>
                <w:rFonts w:ascii="Calibri" w:hAnsi="Calibri" w:cs="Calibri"/>
                <w:caps w:val="0"/>
              </w:rPr>
              <w:t xml:space="preserve"> </w:t>
            </w:r>
            <w:r w:rsidR="00B14867">
              <w:rPr>
                <w:rFonts w:ascii="Calibri" w:hAnsi="Calibri" w:cs="Calibri"/>
                <w:caps w:val="0"/>
              </w:rPr>
              <w:t>–</w:t>
            </w:r>
            <w:r w:rsidR="00B14867" w:rsidRPr="00B14867">
              <w:rPr>
                <w:rFonts w:ascii="Calibri" w:hAnsi="Calibri" w:cs="Calibri"/>
                <w:caps w:val="0"/>
              </w:rPr>
              <w:t xml:space="preserve"> </w:t>
            </w:r>
            <w:r w:rsidR="00B14867">
              <w:rPr>
                <w:rFonts w:ascii="Calibri" w:hAnsi="Calibri" w:cs="Calibri"/>
                <w:caps w:val="0"/>
              </w:rPr>
              <w:t xml:space="preserve">отказано в доступе). Дополнена работа скриптом по раскадровке видео с целью получения информации </w:t>
            </w:r>
            <w:r w:rsidR="00B9765F">
              <w:rPr>
                <w:rFonts w:ascii="Calibri" w:hAnsi="Calibri" w:cs="Calibri"/>
                <w:caps w:val="0"/>
              </w:rPr>
              <w:t>номерного знака с кадра видео.</w:t>
            </w:r>
          </w:p>
          <w:p w14:paraId="1A81D109" w14:textId="77777777" w:rsidR="00CF75F0" w:rsidRPr="00390BD5" w:rsidRDefault="00CF75F0" w:rsidP="00CF75F0">
            <w:pPr>
              <w:pStyle w:val="41"/>
              <w:ind w:left="360"/>
              <w:jc w:val="both"/>
              <w:rPr>
                <w:rFonts w:ascii="Calibri" w:hAnsi="Calibri" w:cs="Calibri"/>
              </w:rPr>
            </w:pPr>
          </w:p>
          <w:p w14:paraId="2C2F0FD7" w14:textId="5B032DBA" w:rsidR="00390BD5" w:rsidRDefault="00390BD5" w:rsidP="00932690">
            <w:pPr>
              <w:pStyle w:val="41"/>
            </w:pPr>
            <w:r>
              <w:t>курсовые работы</w:t>
            </w:r>
          </w:p>
          <w:p w14:paraId="23FE2C13" w14:textId="77777777" w:rsidR="00CF75F0" w:rsidRDefault="00CF75F0" w:rsidP="00932690">
            <w:pPr>
              <w:pStyle w:val="41"/>
            </w:pPr>
          </w:p>
          <w:p w14:paraId="305B5462" w14:textId="3314B367" w:rsidR="00390BD5" w:rsidRPr="00390BD5" w:rsidRDefault="00390BD5" w:rsidP="00390BD5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 w:rsidRPr="00390BD5">
              <w:rPr>
                <w:rFonts w:ascii="Calibri" w:hAnsi="Calibri" w:cs="Calibri"/>
                <w:caps w:val="0"/>
              </w:rPr>
              <w:t>теория систем и системный анализ – создание программы с целью упрощения подготовки</w:t>
            </w:r>
            <w:r w:rsidR="00B9765F">
              <w:rPr>
                <w:rFonts w:ascii="Calibri" w:hAnsi="Calibri" w:cs="Calibri"/>
                <w:caps w:val="0"/>
              </w:rPr>
              <w:t xml:space="preserve">. Написана программа (язык программирования </w:t>
            </w:r>
            <w:r w:rsidR="00B9765F">
              <w:rPr>
                <w:rFonts w:ascii="Calibri" w:hAnsi="Calibri" w:cs="Calibri"/>
                <w:caps w:val="0"/>
                <w:lang w:val="en-US"/>
              </w:rPr>
              <w:t>Delphi</w:t>
            </w:r>
            <w:r w:rsidR="00B9765F" w:rsidRPr="00B9765F">
              <w:rPr>
                <w:rFonts w:ascii="Calibri" w:hAnsi="Calibri" w:cs="Calibri"/>
                <w:caps w:val="0"/>
              </w:rPr>
              <w:t xml:space="preserve">), </w:t>
            </w:r>
            <w:r w:rsidR="00B9765F">
              <w:rPr>
                <w:rFonts w:ascii="Calibri" w:hAnsi="Calibri" w:cs="Calibri"/>
                <w:caps w:val="0"/>
              </w:rPr>
              <w:t xml:space="preserve">рассчитывающая минимальное расстояние между вершинами графа.  </w:t>
            </w:r>
          </w:p>
          <w:p w14:paraId="5194B501" w14:textId="4A145BBA" w:rsidR="00390BD5" w:rsidRPr="00390BD5" w:rsidRDefault="00390BD5" w:rsidP="00390BD5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 w:rsidRPr="00390BD5">
              <w:rPr>
                <w:rFonts w:ascii="Calibri" w:hAnsi="Calibri" w:cs="Calibri"/>
                <w:caps w:val="0"/>
              </w:rPr>
              <w:t xml:space="preserve">программная инженерия – разработка </w:t>
            </w:r>
            <w:r w:rsidRPr="00390BD5">
              <w:rPr>
                <w:rFonts w:ascii="Calibri" w:hAnsi="Calibri" w:cs="Calibri"/>
                <w:caps w:val="0"/>
                <w:lang w:val="en-US"/>
              </w:rPr>
              <w:t>web</w:t>
            </w:r>
            <w:r w:rsidRPr="00390BD5">
              <w:rPr>
                <w:rFonts w:ascii="Calibri" w:hAnsi="Calibri" w:cs="Calibri"/>
                <w:caps w:val="0"/>
              </w:rPr>
              <w:t>-сайта</w:t>
            </w:r>
            <w:r w:rsidR="00B9765F" w:rsidRPr="00B9765F">
              <w:rPr>
                <w:rFonts w:ascii="Calibri" w:hAnsi="Calibri" w:cs="Calibri"/>
                <w:caps w:val="0"/>
              </w:rPr>
              <w:t xml:space="preserve">. </w:t>
            </w:r>
            <w:r w:rsidR="00B9765F">
              <w:rPr>
                <w:rFonts w:ascii="Calibri" w:hAnsi="Calibri" w:cs="Calibri"/>
                <w:caps w:val="0"/>
              </w:rPr>
              <w:t>Со</w:t>
            </w:r>
            <w:r w:rsidR="00CB30C8">
              <w:rPr>
                <w:rFonts w:ascii="Calibri" w:hAnsi="Calibri" w:cs="Calibri"/>
                <w:caps w:val="0"/>
              </w:rPr>
              <w:t>з</w:t>
            </w:r>
            <w:r w:rsidR="00B9765F">
              <w:rPr>
                <w:rFonts w:ascii="Calibri" w:hAnsi="Calibri" w:cs="Calibri"/>
                <w:caps w:val="0"/>
              </w:rPr>
              <w:t xml:space="preserve">дан веб-сайт с использованием </w:t>
            </w:r>
            <w:r w:rsidR="00B9765F">
              <w:rPr>
                <w:rFonts w:ascii="Calibri" w:hAnsi="Calibri" w:cs="Calibri"/>
                <w:caps w:val="0"/>
                <w:lang w:val="en-US"/>
              </w:rPr>
              <w:t>Brackets</w:t>
            </w:r>
            <w:r w:rsidR="00B9765F" w:rsidRPr="00B9765F">
              <w:rPr>
                <w:rFonts w:ascii="Calibri" w:hAnsi="Calibri" w:cs="Calibri"/>
                <w:caps w:val="0"/>
              </w:rPr>
              <w:t xml:space="preserve"> (</w:t>
            </w:r>
            <w:r w:rsidR="00B9765F">
              <w:rPr>
                <w:rFonts w:ascii="Calibri" w:hAnsi="Calibri" w:cs="Calibri"/>
                <w:caps w:val="0"/>
                <w:lang w:val="en-US"/>
              </w:rPr>
              <w:t>index</w:t>
            </w:r>
            <w:r w:rsidR="00B9765F" w:rsidRPr="00B9765F">
              <w:rPr>
                <w:rFonts w:ascii="Calibri" w:hAnsi="Calibri" w:cs="Calibri"/>
                <w:caps w:val="0"/>
              </w:rPr>
              <w:t>/</w:t>
            </w:r>
            <w:r w:rsidR="00B9765F">
              <w:rPr>
                <w:rFonts w:ascii="Calibri" w:hAnsi="Calibri" w:cs="Calibri"/>
                <w:caps w:val="0"/>
                <w:lang w:val="en-US"/>
              </w:rPr>
              <w:t>HTML</w:t>
            </w:r>
            <w:r w:rsidR="00B9765F" w:rsidRPr="00B9765F">
              <w:rPr>
                <w:rFonts w:ascii="Calibri" w:hAnsi="Calibri" w:cs="Calibri"/>
                <w:caps w:val="0"/>
              </w:rPr>
              <w:t xml:space="preserve">, </w:t>
            </w:r>
            <w:r w:rsidR="00B9765F">
              <w:rPr>
                <w:rFonts w:ascii="Calibri" w:hAnsi="Calibri" w:cs="Calibri"/>
                <w:caps w:val="0"/>
                <w:lang w:val="en-US"/>
              </w:rPr>
              <w:t>CSS</w:t>
            </w:r>
            <w:r w:rsidR="00B9765F" w:rsidRPr="00B9765F">
              <w:rPr>
                <w:rFonts w:ascii="Calibri" w:hAnsi="Calibri" w:cs="Calibri"/>
                <w:caps w:val="0"/>
              </w:rPr>
              <w:t>)</w:t>
            </w:r>
          </w:p>
          <w:p w14:paraId="337F369F" w14:textId="227C65A6" w:rsidR="00390BD5" w:rsidRPr="00390BD5" w:rsidRDefault="00390BD5" w:rsidP="00390BD5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>базы данных – проектирование и реализация базы данных</w:t>
            </w:r>
            <w:r w:rsidRPr="00390BD5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</w:rPr>
              <w:t>«Книжный магазин»</w:t>
            </w:r>
            <w:r w:rsidR="00B9765F">
              <w:rPr>
                <w:rFonts w:ascii="Calibri" w:hAnsi="Calibri" w:cs="Calibri"/>
                <w:caps w:val="0"/>
              </w:rPr>
              <w:t xml:space="preserve">. Создана база данных на языке </w:t>
            </w:r>
            <w:r w:rsidR="00B9765F">
              <w:rPr>
                <w:rFonts w:ascii="Calibri" w:hAnsi="Calibri" w:cs="Calibri"/>
                <w:caps w:val="0"/>
                <w:lang w:val="en-US"/>
              </w:rPr>
              <w:t>SQL</w:t>
            </w:r>
            <w:r w:rsidR="00B9765F">
              <w:rPr>
                <w:rFonts w:ascii="Calibri" w:hAnsi="Calibri" w:cs="Calibri"/>
                <w:caps w:val="0"/>
              </w:rPr>
              <w:t xml:space="preserve">. Добавление переменных, таблиц, установление типов данных, дальнейшей подключение к </w:t>
            </w:r>
            <w:r w:rsidR="00B9765F">
              <w:rPr>
                <w:rFonts w:ascii="Calibri" w:hAnsi="Calibri" w:cs="Calibri"/>
                <w:caps w:val="0"/>
                <w:lang w:val="en-US"/>
              </w:rPr>
              <w:t>Visual</w:t>
            </w:r>
            <w:r w:rsidR="00B9765F" w:rsidRPr="00B9765F">
              <w:rPr>
                <w:rFonts w:ascii="Calibri" w:hAnsi="Calibri" w:cs="Calibri"/>
                <w:caps w:val="0"/>
              </w:rPr>
              <w:t xml:space="preserve"> </w:t>
            </w:r>
            <w:r w:rsidR="00B9765F">
              <w:rPr>
                <w:rFonts w:ascii="Calibri" w:hAnsi="Calibri" w:cs="Calibri"/>
                <w:caps w:val="0"/>
                <w:lang w:val="en-US"/>
              </w:rPr>
              <w:t>Studio</w:t>
            </w:r>
            <w:r w:rsidR="00B9765F">
              <w:rPr>
                <w:rFonts w:ascii="Calibri" w:hAnsi="Calibri" w:cs="Calibri"/>
                <w:caps w:val="0"/>
              </w:rPr>
              <w:t>, создание формы запросов.</w:t>
            </w:r>
          </w:p>
          <w:p w14:paraId="02C3255C" w14:textId="669C2B63" w:rsidR="00376C20" w:rsidRPr="00376C20" w:rsidRDefault="00390BD5" w:rsidP="00376C20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>корпоративные информационные системы в бизнесе – цифровая</w:t>
            </w:r>
            <w:r w:rsidR="006C5670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</w:rPr>
              <w:t>трансформация бизнеса</w:t>
            </w:r>
            <w:r w:rsidR="00B9765F">
              <w:rPr>
                <w:rFonts w:ascii="Calibri" w:hAnsi="Calibri" w:cs="Calibri"/>
                <w:caps w:val="0"/>
              </w:rPr>
              <w:t xml:space="preserve">. Анализирована транспортная компания ТЭК «Авторитет», выявлена миссия и цель компании, произведен </w:t>
            </w:r>
            <w:r w:rsidR="00B9765F">
              <w:rPr>
                <w:rFonts w:ascii="Calibri" w:hAnsi="Calibri" w:cs="Calibri"/>
                <w:caps w:val="0"/>
                <w:lang w:val="en-US"/>
              </w:rPr>
              <w:t>SWOT</w:t>
            </w:r>
            <w:r w:rsidR="00B9765F" w:rsidRPr="00B9765F">
              <w:rPr>
                <w:rFonts w:ascii="Calibri" w:hAnsi="Calibri" w:cs="Calibri"/>
                <w:caps w:val="0"/>
              </w:rPr>
              <w:t xml:space="preserve"> </w:t>
            </w:r>
            <w:r w:rsidR="00B9765F">
              <w:rPr>
                <w:rFonts w:ascii="Calibri" w:hAnsi="Calibri" w:cs="Calibri"/>
                <w:caps w:val="0"/>
              </w:rPr>
              <w:t xml:space="preserve">и </w:t>
            </w:r>
            <w:r w:rsidR="00B9765F">
              <w:rPr>
                <w:rFonts w:ascii="Calibri" w:hAnsi="Calibri" w:cs="Calibri"/>
                <w:caps w:val="0"/>
                <w:lang w:val="en-US"/>
              </w:rPr>
              <w:t>PEST</w:t>
            </w:r>
            <w:r w:rsidR="00B9765F" w:rsidRPr="00B9765F">
              <w:rPr>
                <w:rFonts w:ascii="Calibri" w:hAnsi="Calibri" w:cs="Calibri"/>
                <w:caps w:val="0"/>
              </w:rPr>
              <w:t xml:space="preserve"> </w:t>
            </w:r>
            <w:r w:rsidR="00B9765F">
              <w:rPr>
                <w:rFonts w:ascii="Calibri" w:hAnsi="Calibri" w:cs="Calibri"/>
                <w:caps w:val="0"/>
              </w:rPr>
              <w:t xml:space="preserve">анализы, создана схема бизнес модели по </w:t>
            </w:r>
            <w:proofErr w:type="spellStart"/>
            <w:r w:rsidR="00B9765F">
              <w:rPr>
                <w:rFonts w:ascii="Calibri" w:hAnsi="Calibri" w:cs="Calibri"/>
                <w:caps w:val="0"/>
              </w:rPr>
              <w:t>Остервальду</w:t>
            </w:r>
            <w:proofErr w:type="spellEnd"/>
            <w:r w:rsidR="004E04B2">
              <w:rPr>
                <w:rFonts w:ascii="Calibri" w:hAnsi="Calibri" w:cs="Calibri"/>
                <w:caps w:val="0"/>
              </w:rPr>
              <w:t xml:space="preserve">. Создание страницы компании в </w:t>
            </w:r>
            <w:proofErr w:type="spellStart"/>
            <w:r w:rsidR="004E04B2">
              <w:rPr>
                <w:rFonts w:ascii="Calibri" w:hAnsi="Calibri" w:cs="Calibri"/>
                <w:caps w:val="0"/>
              </w:rPr>
              <w:t>Битрикс</w:t>
            </w:r>
            <w:proofErr w:type="spellEnd"/>
            <w:r w:rsidR="004E04B2">
              <w:rPr>
                <w:rFonts w:ascii="Calibri" w:hAnsi="Calibri" w:cs="Calibri"/>
                <w:caps w:val="0"/>
              </w:rPr>
              <w:t xml:space="preserve"> 24.</w:t>
            </w:r>
          </w:p>
        </w:tc>
      </w:tr>
      <w:tr w:rsidR="00390BD5" w:rsidRPr="00390BD5" w14:paraId="2FE3B360" w14:textId="77777777" w:rsidTr="006C4176">
        <w:trPr>
          <w:trHeight w:val="9708"/>
        </w:trPr>
        <w:tc>
          <w:tcPr>
            <w:tcW w:w="10522" w:type="dxa"/>
            <w:tcMar>
              <w:top w:w="504" w:type="dxa"/>
              <w:right w:w="720" w:type="dxa"/>
            </w:tcMar>
          </w:tcPr>
          <w:p w14:paraId="08B025C6" w14:textId="32B8D48E" w:rsidR="00390BD5" w:rsidRPr="00CF75F0" w:rsidRDefault="00CB30C8" w:rsidP="006A0471">
            <w:pPr>
              <w:pStyle w:val="31"/>
            </w:pPr>
            <w:r>
              <w:lastRenderedPageBreak/>
              <w:t xml:space="preserve">ДОП. ОБРАЗОВАНИЕ: </w:t>
            </w:r>
            <w:r w:rsidR="002A44D7">
              <w:t xml:space="preserve">Яндекс практикум (курсы </w:t>
            </w:r>
            <w:r w:rsidR="00CF75F0">
              <w:rPr>
                <w:lang w:val="en-US"/>
              </w:rPr>
              <w:t>data</w:t>
            </w:r>
            <w:r w:rsidR="00CF75F0" w:rsidRPr="00CF75F0">
              <w:t xml:space="preserve"> </w:t>
            </w:r>
            <w:r w:rsidR="00CF75F0">
              <w:rPr>
                <w:lang w:val="en-US"/>
              </w:rPr>
              <w:t>scietist</w:t>
            </w:r>
            <w:r w:rsidR="00CF75F0" w:rsidRPr="00CF75F0">
              <w:t>)</w:t>
            </w:r>
          </w:p>
          <w:p w14:paraId="2236C841" w14:textId="58C2D108" w:rsidR="00390BD5" w:rsidRDefault="00A71823" w:rsidP="006A0471">
            <w:pPr>
              <w:pStyle w:val="41"/>
              <w:rPr>
                <w:lang w:val="en-US"/>
              </w:rPr>
            </w:pPr>
            <w:r>
              <w:t xml:space="preserve">базовый </w:t>
            </w:r>
            <w:r>
              <w:rPr>
                <w:lang w:val="en-US"/>
              </w:rPr>
              <w:t>python</w:t>
            </w:r>
          </w:p>
          <w:p w14:paraId="44D9F28D" w14:textId="77777777" w:rsidR="004E04B2" w:rsidRPr="00A71823" w:rsidRDefault="004E04B2" w:rsidP="006A0471">
            <w:pPr>
              <w:pStyle w:val="41"/>
              <w:rPr>
                <w:lang w:val="en-US"/>
              </w:rPr>
            </w:pPr>
          </w:p>
          <w:p w14:paraId="042EC861" w14:textId="56A47B56" w:rsidR="004E04B2" w:rsidRPr="002E2B2F" w:rsidRDefault="00A71823" w:rsidP="002E2B2F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>списки, словари</w:t>
            </w:r>
            <w:r w:rsidR="00AC7387" w:rsidRPr="00AC7387">
              <w:rPr>
                <w:rFonts w:ascii="Calibri" w:hAnsi="Calibri" w:cs="Calibri"/>
                <w:caps w:val="0"/>
              </w:rPr>
              <w:t>,</w:t>
            </w:r>
            <w:r>
              <w:rPr>
                <w:rFonts w:ascii="Calibri" w:hAnsi="Calibri" w:cs="Calibri"/>
                <w:caps w:val="0"/>
              </w:rPr>
              <w:t xml:space="preserve"> циклы, функции, </w:t>
            </w:r>
            <w:r>
              <w:rPr>
                <w:rFonts w:ascii="Calibri" w:hAnsi="Calibri" w:cs="Calibri"/>
                <w:caps w:val="0"/>
                <w:lang w:val="en-US"/>
              </w:rPr>
              <w:t>pandas</w:t>
            </w:r>
            <w:r w:rsidR="002E2B2F">
              <w:rPr>
                <w:rFonts w:ascii="Calibri" w:hAnsi="Calibri" w:cs="Calibri"/>
              </w:rPr>
              <w:t xml:space="preserve">. </w:t>
            </w:r>
            <w:r w:rsidR="004E04B2" w:rsidRPr="00AC7387">
              <w:rPr>
                <w:rFonts w:ascii="Calibri" w:hAnsi="Calibri" w:cs="Calibri"/>
                <w:b/>
                <w:bCs/>
                <w:caps w:val="0"/>
              </w:rPr>
              <w:t>Выполнен проект</w:t>
            </w:r>
            <w:r w:rsidR="004E04B2" w:rsidRPr="002E2B2F">
              <w:rPr>
                <w:rFonts w:ascii="Calibri" w:hAnsi="Calibri" w:cs="Calibri"/>
                <w:caps w:val="0"/>
              </w:rPr>
              <w:t xml:space="preserve">, целью которого является проверка гипотезы «Активность пользователей </w:t>
            </w:r>
            <w:proofErr w:type="spellStart"/>
            <w:r w:rsidR="004E04B2" w:rsidRPr="002E2B2F">
              <w:rPr>
                <w:rFonts w:ascii="Calibri" w:hAnsi="Calibri" w:cs="Calibri"/>
                <w:caps w:val="0"/>
              </w:rPr>
              <w:t>Яндекс.Музыка</w:t>
            </w:r>
            <w:proofErr w:type="spellEnd"/>
            <w:r w:rsidR="004E04B2" w:rsidRPr="002E2B2F">
              <w:rPr>
                <w:rFonts w:ascii="Calibri" w:hAnsi="Calibri" w:cs="Calibri"/>
                <w:caps w:val="0"/>
              </w:rPr>
              <w:t xml:space="preserve"> зависит от дня недели». Исследована первичная информация, изменены названия столбцов, заполнены пропуски, убраны дубликаты, выполнена группировка данных.</w:t>
            </w:r>
          </w:p>
          <w:p w14:paraId="6C822B44" w14:textId="77777777" w:rsidR="004E04B2" w:rsidRPr="004E04B2" w:rsidRDefault="004E04B2" w:rsidP="004E04B2">
            <w:pPr>
              <w:pStyle w:val="41"/>
              <w:ind w:left="360"/>
              <w:jc w:val="both"/>
              <w:rPr>
                <w:rFonts w:ascii="Calibri" w:hAnsi="Calibri" w:cs="Calibri"/>
              </w:rPr>
            </w:pPr>
          </w:p>
          <w:p w14:paraId="4E912E8D" w14:textId="50DC3875" w:rsidR="00390BD5" w:rsidRDefault="00A71823" w:rsidP="006A0471">
            <w:pPr>
              <w:pStyle w:val="41"/>
            </w:pPr>
            <w:r>
              <w:t>предобработка данных</w:t>
            </w:r>
          </w:p>
          <w:p w14:paraId="2B6ECD4D" w14:textId="77777777" w:rsidR="004E04B2" w:rsidRDefault="004E04B2" w:rsidP="006A0471">
            <w:pPr>
              <w:pStyle w:val="41"/>
            </w:pPr>
          </w:p>
          <w:p w14:paraId="08048453" w14:textId="302C75E6" w:rsidR="004E04B2" w:rsidRPr="002E2B2F" w:rsidRDefault="00A71823" w:rsidP="002E2B2F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>работа с пропусками, изменение типов данных, поиск дубликатов, категоризация данных</w:t>
            </w:r>
            <w:r w:rsidR="002E2B2F">
              <w:rPr>
                <w:rFonts w:ascii="Calibri" w:hAnsi="Calibri" w:cs="Calibri"/>
                <w:caps w:val="0"/>
              </w:rPr>
              <w:t xml:space="preserve">. </w:t>
            </w:r>
            <w:r w:rsidR="004E04B2" w:rsidRPr="00AC7387">
              <w:rPr>
                <w:rFonts w:ascii="Calibri" w:hAnsi="Calibri" w:cs="Calibri"/>
                <w:b/>
                <w:bCs/>
                <w:caps w:val="0"/>
              </w:rPr>
              <w:t>Выполнен проект</w:t>
            </w:r>
            <w:r w:rsidR="004E04B2" w:rsidRPr="002E2B2F">
              <w:rPr>
                <w:rFonts w:ascii="Calibri" w:hAnsi="Calibri" w:cs="Calibri"/>
                <w:caps w:val="0"/>
              </w:rPr>
              <w:t>, где нужно разобраться «Влияет ли семейное положение и количество детей клиента на факт погашения кредита в срок». Исследована первичная информация, изменены названия столбцов, убраны аномалии в данных, заполнены пропуски, убраны дубликаты, построены графики, выделение категорий.</w:t>
            </w:r>
          </w:p>
          <w:p w14:paraId="7444A1EA" w14:textId="77777777" w:rsidR="004E04B2" w:rsidRPr="004E04B2" w:rsidRDefault="004E04B2" w:rsidP="004E04B2">
            <w:pPr>
              <w:pStyle w:val="41"/>
              <w:ind w:left="360"/>
              <w:jc w:val="both"/>
              <w:rPr>
                <w:rFonts w:ascii="Calibri" w:hAnsi="Calibri" w:cs="Calibri"/>
              </w:rPr>
            </w:pPr>
          </w:p>
          <w:p w14:paraId="6A967A4E" w14:textId="77777777" w:rsidR="004E04B2" w:rsidRPr="00A71823" w:rsidRDefault="004E04B2" w:rsidP="004E04B2">
            <w:pPr>
              <w:pStyle w:val="41"/>
              <w:ind w:left="360"/>
              <w:jc w:val="both"/>
              <w:rPr>
                <w:rFonts w:ascii="Calibri" w:hAnsi="Calibri" w:cs="Calibri"/>
              </w:rPr>
            </w:pPr>
          </w:p>
          <w:p w14:paraId="0AD67630" w14:textId="0EA7729F" w:rsidR="00A71823" w:rsidRDefault="00576F93" w:rsidP="00A71823">
            <w:pPr>
              <w:pStyle w:val="41"/>
            </w:pPr>
            <w:r>
              <w:t xml:space="preserve">исследовательский анализ данных </w:t>
            </w:r>
          </w:p>
          <w:p w14:paraId="48E4F6A2" w14:textId="77777777" w:rsidR="00447B11" w:rsidRDefault="00447B11" w:rsidP="00A71823">
            <w:pPr>
              <w:pStyle w:val="41"/>
            </w:pPr>
          </w:p>
          <w:p w14:paraId="5CB73252" w14:textId="67AE1CF5" w:rsidR="00447B11" w:rsidRPr="002E2B2F" w:rsidRDefault="00576F93" w:rsidP="002E2B2F">
            <w:pPr>
              <w:pStyle w:val="41"/>
              <w:numPr>
                <w:ilvl w:val="0"/>
                <w:numId w:val="11"/>
              </w:numPr>
              <w:ind w:left="0" w:firstLine="360"/>
            </w:pPr>
            <w:r>
              <w:rPr>
                <w:rFonts w:ascii="Calibri" w:hAnsi="Calibri" w:cs="Calibri"/>
                <w:caps w:val="0"/>
              </w:rPr>
              <w:t>построение графиков функций, срезы данных, объединение столбцов, корреляция, диаграмма рассеяния</w:t>
            </w:r>
            <w:r w:rsidR="002E2B2F">
              <w:t xml:space="preserve">. </w:t>
            </w:r>
            <w:r w:rsidR="00447B11" w:rsidRPr="00AC7387">
              <w:rPr>
                <w:rFonts w:ascii="Calibri" w:hAnsi="Calibri" w:cs="Calibri"/>
                <w:b/>
                <w:bCs/>
                <w:caps w:val="0"/>
              </w:rPr>
              <w:t>Выполнен проект</w:t>
            </w:r>
            <w:r w:rsidR="00447B11" w:rsidRPr="002E2B2F">
              <w:rPr>
                <w:rFonts w:ascii="Calibri" w:hAnsi="Calibri" w:cs="Calibri"/>
                <w:caps w:val="0"/>
              </w:rPr>
              <w:t xml:space="preserve">, где определена рыночная стоимость объектов недвижимости. </w:t>
            </w:r>
          </w:p>
          <w:p w14:paraId="4900C6E5" w14:textId="77777777" w:rsidR="00447B11" w:rsidRPr="00576F93" w:rsidRDefault="00447B11" w:rsidP="00447B11">
            <w:pPr>
              <w:pStyle w:val="41"/>
              <w:ind w:left="360"/>
            </w:pPr>
          </w:p>
          <w:p w14:paraId="10B01E78" w14:textId="712D06FC" w:rsidR="00576F93" w:rsidRDefault="00576F93" w:rsidP="00576F93">
            <w:pPr>
              <w:pStyle w:val="41"/>
            </w:pPr>
            <w:r>
              <w:t xml:space="preserve">статистический анализ данных </w:t>
            </w:r>
          </w:p>
          <w:p w14:paraId="6771F186" w14:textId="77777777" w:rsidR="00447B11" w:rsidRDefault="00447B11" w:rsidP="00576F93">
            <w:pPr>
              <w:pStyle w:val="41"/>
            </w:pPr>
          </w:p>
          <w:p w14:paraId="651C1156" w14:textId="23118DB2" w:rsidR="00447B11" w:rsidRPr="002E2B2F" w:rsidRDefault="00576F93" w:rsidP="002E2B2F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 xml:space="preserve">диаграммы частот, диаграммы плотностей, дисперсия, </w:t>
            </w:r>
            <w:r>
              <w:rPr>
                <w:rFonts w:ascii="Calibri" w:hAnsi="Calibri" w:cs="Calibri"/>
                <w:caps w:val="0"/>
                <w:lang w:val="en-US"/>
              </w:rPr>
              <w:t>std</w:t>
            </w:r>
            <w:r w:rsidRPr="00576F93">
              <w:rPr>
                <w:rFonts w:ascii="Calibri" w:hAnsi="Calibri" w:cs="Calibri"/>
                <w:caps w:val="0"/>
              </w:rPr>
              <w:t xml:space="preserve">, </w:t>
            </w:r>
            <w:r>
              <w:rPr>
                <w:rFonts w:ascii="Calibri" w:hAnsi="Calibri" w:cs="Calibri"/>
                <w:caps w:val="0"/>
              </w:rPr>
              <w:t>теория вероятностей, проверка гипотез</w:t>
            </w:r>
            <w:r w:rsidR="002E2B2F">
              <w:rPr>
                <w:rFonts w:ascii="Calibri" w:hAnsi="Calibri" w:cs="Calibri"/>
              </w:rPr>
              <w:t xml:space="preserve">. </w:t>
            </w:r>
            <w:r w:rsidR="00447B11" w:rsidRPr="00AC7387">
              <w:rPr>
                <w:rFonts w:ascii="Calibri" w:hAnsi="Calibri" w:cs="Calibri"/>
                <w:b/>
                <w:bCs/>
                <w:caps w:val="0"/>
              </w:rPr>
              <w:t>Выполнен проект</w:t>
            </w:r>
            <w:r w:rsidR="00447B11" w:rsidRPr="002E2B2F">
              <w:rPr>
                <w:rFonts w:ascii="Calibri" w:hAnsi="Calibri" w:cs="Calibri"/>
                <w:caps w:val="0"/>
              </w:rPr>
              <w:t xml:space="preserve">, где выяснено какой тариф для компании </w:t>
            </w:r>
            <w:r w:rsidR="002E2B2F">
              <w:rPr>
                <w:rFonts w:ascii="Calibri" w:hAnsi="Calibri" w:cs="Calibri"/>
                <w:caps w:val="0"/>
              </w:rPr>
              <w:t>«</w:t>
            </w:r>
            <w:proofErr w:type="spellStart"/>
            <w:r w:rsidR="00447B11" w:rsidRPr="002E2B2F">
              <w:rPr>
                <w:rFonts w:ascii="Calibri" w:hAnsi="Calibri" w:cs="Calibri"/>
                <w:caps w:val="0"/>
              </w:rPr>
              <w:t>Мегалайн</w:t>
            </w:r>
            <w:proofErr w:type="spellEnd"/>
            <w:r w:rsidR="002E2B2F">
              <w:rPr>
                <w:rFonts w:ascii="Calibri" w:hAnsi="Calibri" w:cs="Calibri"/>
                <w:caps w:val="0"/>
              </w:rPr>
              <w:t>»</w:t>
            </w:r>
            <w:r w:rsidR="00447B11" w:rsidRPr="002E2B2F">
              <w:rPr>
                <w:rFonts w:ascii="Calibri" w:hAnsi="Calibri" w:cs="Calibri"/>
                <w:caps w:val="0"/>
              </w:rPr>
              <w:t xml:space="preserve"> приносит больше денег. </w:t>
            </w:r>
          </w:p>
          <w:p w14:paraId="0132DEF5" w14:textId="77777777" w:rsidR="00447B11" w:rsidRPr="00576F93" w:rsidRDefault="00447B11" w:rsidP="002E2B2F">
            <w:pPr>
              <w:pStyle w:val="41"/>
              <w:jc w:val="both"/>
              <w:rPr>
                <w:rFonts w:ascii="Calibri" w:hAnsi="Calibri" w:cs="Calibri"/>
              </w:rPr>
            </w:pPr>
          </w:p>
          <w:p w14:paraId="5E644E09" w14:textId="17A003BF" w:rsidR="00576F93" w:rsidRDefault="00576F93" w:rsidP="00576F93">
            <w:pPr>
              <w:pStyle w:val="41"/>
            </w:pPr>
            <w:r>
              <w:t xml:space="preserve">Введение в машинное обучение </w:t>
            </w:r>
          </w:p>
          <w:p w14:paraId="70BC6657" w14:textId="77777777" w:rsidR="00447B11" w:rsidRDefault="00447B11" w:rsidP="00576F93">
            <w:pPr>
              <w:pStyle w:val="41"/>
            </w:pPr>
          </w:p>
          <w:p w14:paraId="59013578" w14:textId="7CEF984C" w:rsidR="00447B11" w:rsidRPr="002E2B2F" w:rsidRDefault="00576F93" w:rsidP="002E2B2F">
            <w:pPr>
              <w:pStyle w:val="41"/>
              <w:numPr>
                <w:ilvl w:val="0"/>
                <w:numId w:val="11"/>
              </w:numPr>
              <w:ind w:left="0" w:firstLine="284"/>
              <w:jc w:val="both"/>
              <w:rPr>
                <w:rFonts w:ascii="Calibri" w:hAnsi="Calibri" w:cs="Calibri"/>
              </w:rPr>
            </w:pPr>
            <w:r w:rsidRPr="002E2B2F">
              <w:rPr>
                <w:rFonts w:ascii="Calibri" w:hAnsi="Calibri" w:cs="Calibri"/>
                <w:caps w:val="0"/>
                <w:lang w:val="en-US"/>
              </w:rPr>
              <w:t>scikit</w:t>
            </w:r>
            <w:r w:rsidRPr="002E2B2F">
              <w:rPr>
                <w:rFonts w:ascii="Calibri" w:hAnsi="Calibri" w:cs="Calibri"/>
                <w:caps w:val="0"/>
              </w:rPr>
              <w:t>-</w:t>
            </w:r>
            <w:r w:rsidRPr="002E2B2F">
              <w:rPr>
                <w:rFonts w:ascii="Calibri" w:hAnsi="Calibri" w:cs="Calibri"/>
                <w:caps w:val="0"/>
                <w:lang w:val="en-US"/>
              </w:rPr>
              <w:t>learn</w:t>
            </w:r>
            <w:r w:rsidRPr="002E2B2F">
              <w:rPr>
                <w:rFonts w:ascii="Calibri" w:hAnsi="Calibri" w:cs="Calibri"/>
                <w:caps w:val="0"/>
              </w:rPr>
              <w:t xml:space="preserve">, метрики моделей (точность, полнота, </w:t>
            </w:r>
            <w:r w:rsidRPr="002E2B2F">
              <w:rPr>
                <w:rFonts w:ascii="Calibri" w:hAnsi="Calibri" w:cs="Calibri"/>
                <w:caps w:val="0"/>
                <w:lang w:val="en-US"/>
              </w:rPr>
              <w:t>r</w:t>
            </w:r>
            <w:r w:rsidRPr="002E2B2F">
              <w:rPr>
                <w:rFonts w:ascii="Calibri" w:hAnsi="Calibri" w:cs="Calibri"/>
                <w:caps w:val="0"/>
              </w:rPr>
              <w:t xml:space="preserve">2, </w:t>
            </w:r>
            <w:r w:rsidRPr="002E2B2F">
              <w:rPr>
                <w:rFonts w:ascii="Calibri" w:hAnsi="Calibri" w:cs="Calibri"/>
                <w:caps w:val="0"/>
                <w:lang w:val="en-US"/>
              </w:rPr>
              <w:t>MSE</w:t>
            </w:r>
            <w:r w:rsidRPr="002E2B2F">
              <w:rPr>
                <w:rFonts w:ascii="Calibri" w:hAnsi="Calibri" w:cs="Calibri"/>
                <w:caps w:val="0"/>
              </w:rPr>
              <w:t xml:space="preserve">, </w:t>
            </w:r>
            <w:r w:rsidRPr="002E2B2F">
              <w:rPr>
                <w:rFonts w:ascii="Calibri" w:hAnsi="Calibri" w:cs="Calibri"/>
                <w:caps w:val="0"/>
                <w:lang w:val="en-US"/>
              </w:rPr>
              <w:t>RMSE</w:t>
            </w:r>
            <w:r w:rsidRPr="002E2B2F">
              <w:rPr>
                <w:rFonts w:ascii="Calibri" w:hAnsi="Calibri" w:cs="Calibri"/>
                <w:caps w:val="0"/>
              </w:rPr>
              <w:t xml:space="preserve">, </w:t>
            </w:r>
            <w:r w:rsidRPr="002E2B2F">
              <w:rPr>
                <w:rFonts w:ascii="Calibri" w:hAnsi="Calibri" w:cs="Calibri"/>
                <w:caps w:val="0"/>
                <w:lang w:val="en-US"/>
              </w:rPr>
              <w:t>MAE</w:t>
            </w:r>
            <w:r w:rsidRPr="002E2B2F">
              <w:rPr>
                <w:rFonts w:ascii="Calibri" w:hAnsi="Calibri" w:cs="Calibri"/>
                <w:caps w:val="0"/>
              </w:rPr>
              <w:t xml:space="preserve"> и т.д.), деление на выборки, разница в классификации и регрессии, модели: дерево решений, случайный лес, логистическая регрессия, </w:t>
            </w:r>
            <w:proofErr w:type="spellStart"/>
            <w:r w:rsidRPr="002E2B2F">
              <w:rPr>
                <w:rFonts w:ascii="Calibri" w:hAnsi="Calibri" w:cs="Calibri"/>
                <w:caps w:val="0"/>
              </w:rPr>
              <w:t>дамми</w:t>
            </w:r>
            <w:proofErr w:type="spellEnd"/>
            <w:r w:rsidRPr="002E2B2F">
              <w:rPr>
                <w:rFonts w:ascii="Calibri" w:hAnsi="Calibri" w:cs="Calibri"/>
                <w:caps w:val="0"/>
              </w:rPr>
              <w:t xml:space="preserve"> и т.д</w:t>
            </w:r>
            <w:r w:rsidR="002E2B2F" w:rsidRPr="002E2B2F">
              <w:rPr>
                <w:rFonts w:ascii="Calibri" w:hAnsi="Calibri" w:cs="Calibri"/>
                <w:caps w:val="0"/>
              </w:rPr>
              <w:t>.</w:t>
            </w:r>
            <w:r w:rsidR="002E2B2F">
              <w:rPr>
                <w:rFonts w:ascii="Calibri" w:hAnsi="Calibri" w:cs="Calibri"/>
                <w:caps w:val="0"/>
              </w:rPr>
              <w:t xml:space="preserve"> </w:t>
            </w:r>
            <w:r w:rsidR="00447B11" w:rsidRPr="00AC7387">
              <w:rPr>
                <w:rFonts w:ascii="Calibri" w:hAnsi="Calibri" w:cs="Calibri"/>
                <w:b/>
                <w:bCs/>
                <w:caps w:val="0"/>
              </w:rPr>
              <w:t>Выполнен проект</w:t>
            </w:r>
            <w:r w:rsidR="00447B11" w:rsidRPr="002E2B2F">
              <w:rPr>
                <w:rFonts w:ascii="Calibri" w:hAnsi="Calibri" w:cs="Calibri"/>
                <w:caps w:val="0"/>
              </w:rPr>
              <w:t xml:space="preserve">, где выяснено какой тариф для компании </w:t>
            </w:r>
            <w:proofErr w:type="spellStart"/>
            <w:r w:rsidR="00447B11" w:rsidRPr="002E2B2F">
              <w:rPr>
                <w:rFonts w:ascii="Calibri" w:hAnsi="Calibri" w:cs="Calibri"/>
                <w:caps w:val="0"/>
              </w:rPr>
              <w:t>Мегалайн</w:t>
            </w:r>
            <w:proofErr w:type="spellEnd"/>
            <w:r w:rsidR="00447B11" w:rsidRPr="002E2B2F">
              <w:rPr>
                <w:rFonts w:ascii="Calibri" w:hAnsi="Calibri" w:cs="Calibri"/>
                <w:caps w:val="0"/>
              </w:rPr>
              <w:t xml:space="preserve"> приносит больше денег, с применением моделей (точность не менее 0.75)</w:t>
            </w:r>
          </w:p>
          <w:p w14:paraId="0302D2BF" w14:textId="77777777" w:rsidR="00447B11" w:rsidRPr="00A71823" w:rsidRDefault="00447B11" w:rsidP="00447B11">
            <w:pPr>
              <w:pStyle w:val="41"/>
              <w:ind w:left="360"/>
              <w:jc w:val="both"/>
              <w:rPr>
                <w:rFonts w:ascii="Calibri" w:hAnsi="Calibri" w:cs="Calibri"/>
              </w:rPr>
            </w:pPr>
          </w:p>
          <w:p w14:paraId="6A982102" w14:textId="06AF068A" w:rsidR="00576F93" w:rsidRDefault="00576F93" w:rsidP="00576F93">
            <w:pPr>
              <w:pStyle w:val="41"/>
            </w:pPr>
            <w:r>
              <w:t xml:space="preserve">обучение с учителем </w:t>
            </w:r>
          </w:p>
          <w:p w14:paraId="039A9FCC" w14:textId="77777777" w:rsidR="00447B11" w:rsidRDefault="00447B11" w:rsidP="00576F93">
            <w:pPr>
              <w:pStyle w:val="41"/>
            </w:pPr>
          </w:p>
          <w:p w14:paraId="24B27AD7" w14:textId="699CFFFC" w:rsidR="00447B11" w:rsidRPr="002E2B2F" w:rsidRDefault="00576F93" w:rsidP="002E2B2F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 xml:space="preserve">прямое и порядковое кодирование, </w:t>
            </w:r>
            <w:proofErr w:type="spellStart"/>
            <w:r>
              <w:rPr>
                <w:rFonts w:ascii="Calibri" w:hAnsi="Calibri" w:cs="Calibri"/>
                <w:caps w:val="0"/>
              </w:rPr>
              <w:t>дамми</w:t>
            </w:r>
            <w:proofErr w:type="spellEnd"/>
            <w:r>
              <w:rPr>
                <w:rFonts w:ascii="Calibri" w:hAnsi="Calibri" w:cs="Calibri"/>
                <w:caps w:val="0"/>
              </w:rPr>
              <w:t xml:space="preserve">-ловушка, масштабирование признаков, матрица ошибок, </w:t>
            </w:r>
            <w:r>
              <w:rPr>
                <w:rFonts w:ascii="Calibri" w:hAnsi="Calibri" w:cs="Calibri"/>
                <w:caps w:val="0"/>
                <w:lang w:val="en-US"/>
              </w:rPr>
              <w:t>f</w:t>
            </w:r>
            <w:r w:rsidRPr="00576F93">
              <w:rPr>
                <w:rFonts w:ascii="Calibri" w:hAnsi="Calibri" w:cs="Calibri"/>
                <w:caps w:val="0"/>
              </w:rPr>
              <w:t>1-</w:t>
            </w:r>
            <w:r>
              <w:rPr>
                <w:rFonts w:ascii="Calibri" w:hAnsi="Calibri" w:cs="Calibri"/>
                <w:caps w:val="0"/>
              </w:rPr>
              <w:t>мера, несбалансированная классификация</w:t>
            </w:r>
            <w:r w:rsidR="002E2B2F">
              <w:rPr>
                <w:rFonts w:ascii="Calibri" w:hAnsi="Calibri" w:cs="Calibri"/>
              </w:rPr>
              <w:t xml:space="preserve">. </w:t>
            </w:r>
            <w:r w:rsidR="00447B11" w:rsidRPr="00AC7387">
              <w:rPr>
                <w:rFonts w:ascii="Calibri" w:hAnsi="Calibri" w:cs="Calibri"/>
                <w:b/>
                <w:bCs/>
                <w:caps w:val="0"/>
              </w:rPr>
              <w:t>Выполнен проект</w:t>
            </w:r>
            <w:r w:rsidR="00447B11" w:rsidRPr="002E2B2F">
              <w:rPr>
                <w:rFonts w:ascii="Calibri" w:hAnsi="Calibri" w:cs="Calibri"/>
                <w:caps w:val="0"/>
              </w:rPr>
              <w:t>, где нужно выяснить уйдет ли клиент из банка в ближайшее время. Загружены и подготовлены данные, исследован дисбаланс классов, улучшены качество моделей, произведено финальное тестирование.</w:t>
            </w:r>
          </w:p>
          <w:p w14:paraId="3A8108C3" w14:textId="77777777" w:rsidR="00447B11" w:rsidRPr="00447B11" w:rsidRDefault="00447B11" w:rsidP="00447B11">
            <w:pPr>
              <w:pStyle w:val="41"/>
              <w:jc w:val="both"/>
              <w:rPr>
                <w:rFonts w:ascii="Calibri" w:hAnsi="Calibri" w:cs="Calibri"/>
              </w:rPr>
            </w:pPr>
          </w:p>
          <w:p w14:paraId="088C479A" w14:textId="033A033A" w:rsidR="00576F93" w:rsidRDefault="00576F93" w:rsidP="00576F93">
            <w:pPr>
              <w:pStyle w:val="41"/>
            </w:pPr>
            <w:r>
              <w:lastRenderedPageBreak/>
              <w:t xml:space="preserve">машинное обучение в бизнесе </w:t>
            </w:r>
          </w:p>
          <w:p w14:paraId="639A6823" w14:textId="77777777" w:rsidR="00447B11" w:rsidRDefault="00447B11" w:rsidP="00576F93">
            <w:pPr>
              <w:pStyle w:val="41"/>
            </w:pPr>
          </w:p>
          <w:p w14:paraId="14BB99A2" w14:textId="5F280E7F" w:rsidR="00C8244F" w:rsidRPr="002E2B2F" w:rsidRDefault="00576F93" w:rsidP="002E2B2F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 xml:space="preserve">конверсии, </w:t>
            </w:r>
            <w:r w:rsidR="00946618">
              <w:rPr>
                <w:rFonts w:ascii="Calibri" w:hAnsi="Calibri" w:cs="Calibri"/>
                <w:caps w:val="0"/>
                <w:lang w:val="en-US"/>
              </w:rPr>
              <w:t>A</w:t>
            </w:r>
            <w:r w:rsidR="00946618" w:rsidRPr="00946618">
              <w:rPr>
                <w:rFonts w:ascii="Calibri" w:hAnsi="Calibri" w:cs="Calibri"/>
                <w:caps w:val="0"/>
              </w:rPr>
              <w:t>/</w:t>
            </w:r>
            <w:r w:rsidR="00946618">
              <w:rPr>
                <w:rFonts w:ascii="Calibri" w:hAnsi="Calibri" w:cs="Calibri"/>
                <w:caps w:val="0"/>
                <w:lang w:val="en-US"/>
              </w:rPr>
              <w:t>B</w:t>
            </w:r>
            <w:r w:rsidR="00946618" w:rsidRPr="00946618">
              <w:rPr>
                <w:rFonts w:ascii="Calibri" w:hAnsi="Calibri" w:cs="Calibri"/>
                <w:caps w:val="0"/>
              </w:rPr>
              <w:t xml:space="preserve"> </w:t>
            </w:r>
            <w:r w:rsidR="00946618">
              <w:rPr>
                <w:rFonts w:ascii="Calibri" w:hAnsi="Calibri" w:cs="Calibri"/>
                <w:caps w:val="0"/>
              </w:rPr>
              <w:t xml:space="preserve">тестирование, </w:t>
            </w:r>
            <w:r w:rsidR="00946618">
              <w:rPr>
                <w:rFonts w:ascii="Calibri" w:hAnsi="Calibri" w:cs="Calibri"/>
                <w:caps w:val="0"/>
                <w:lang w:val="en-US"/>
              </w:rPr>
              <w:t>bootstrap</w:t>
            </w:r>
            <w:r w:rsidR="00946618" w:rsidRPr="00946618">
              <w:rPr>
                <w:rFonts w:ascii="Calibri" w:hAnsi="Calibri" w:cs="Calibri"/>
                <w:caps w:val="0"/>
              </w:rPr>
              <w:t xml:space="preserve">, </w:t>
            </w:r>
            <w:r w:rsidR="00946618">
              <w:rPr>
                <w:rFonts w:ascii="Calibri" w:hAnsi="Calibri" w:cs="Calibri"/>
                <w:caps w:val="0"/>
              </w:rPr>
              <w:t>кросс-валидация</w:t>
            </w:r>
            <w:r w:rsidR="002E2B2F">
              <w:rPr>
                <w:rFonts w:ascii="Calibri" w:hAnsi="Calibri" w:cs="Calibri"/>
              </w:rPr>
              <w:t xml:space="preserve">. </w:t>
            </w:r>
            <w:r w:rsidR="00C8244F" w:rsidRPr="00AC7387">
              <w:rPr>
                <w:rFonts w:ascii="Calibri" w:hAnsi="Calibri" w:cs="Calibri"/>
                <w:b/>
                <w:bCs/>
                <w:caps w:val="0"/>
              </w:rPr>
              <w:t>Выполнен проект</w:t>
            </w:r>
            <w:r w:rsidR="00C8244F" w:rsidRPr="002E2B2F">
              <w:rPr>
                <w:rFonts w:ascii="Calibri" w:hAnsi="Calibri" w:cs="Calibri"/>
                <w:caps w:val="0"/>
              </w:rPr>
              <w:t xml:space="preserve"> по прогнозированию клиентов и предложению пользователям новых тарифов. Разделены исходные данные, исследованы качество разных моделей (подбор </w:t>
            </w:r>
            <w:proofErr w:type="spellStart"/>
            <w:r w:rsidR="00C8244F" w:rsidRPr="002E2B2F">
              <w:rPr>
                <w:rFonts w:ascii="Calibri" w:hAnsi="Calibri" w:cs="Calibri"/>
                <w:caps w:val="0"/>
              </w:rPr>
              <w:t>гиперпараметров</w:t>
            </w:r>
            <w:proofErr w:type="spellEnd"/>
            <w:r w:rsidR="00C8244F" w:rsidRPr="002E2B2F">
              <w:rPr>
                <w:rFonts w:ascii="Calibri" w:hAnsi="Calibri" w:cs="Calibri"/>
                <w:caps w:val="0"/>
              </w:rPr>
              <w:t>), проверка на тестовой выборке.</w:t>
            </w:r>
          </w:p>
          <w:p w14:paraId="43C20A21" w14:textId="77777777" w:rsidR="00447B11" w:rsidRPr="00946618" w:rsidRDefault="00447B11" w:rsidP="00447B11">
            <w:pPr>
              <w:pStyle w:val="41"/>
              <w:jc w:val="both"/>
              <w:rPr>
                <w:rFonts w:ascii="Calibri" w:hAnsi="Calibri" w:cs="Calibri"/>
              </w:rPr>
            </w:pPr>
          </w:p>
          <w:p w14:paraId="377A19BB" w14:textId="3599FD08" w:rsidR="00946618" w:rsidRDefault="00946618" w:rsidP="00946618">
            <w:pPr>
              <w:pStyle w:val="41"/>
            </w:pPr>
            <w:r>
              <w:t>Линейная алгебра</w:t>
            </w:r>
          </w:p>
          <w:p w14:paraId="6F8CDF1D" w14:textId="77777777" w:rsidR="00447B11" w:rsidRDefault="00447B11" w:rsidP="00946618">
            <w:pPr>
              <w:pStyle w:val="41"/>
            </w:pPr>
          </w:p>
          <w:p w14:paraId="2571B8A4" w14:textId="69D2EF5F" w:rsidR="00C8244F" w:rsidRPr="002E2B2F" w:rsidRDefault="00946618" w:rsidP="00EF0E6C">
            <w:pPr>
              <w:pStyle w:val="41"/>
              <w:numPr>
                <w:ilvl w:val="0"/>
                <w:numId w:val="11"/>
              </w:numPr>
              <w:ind w:left="0" w:firstLine="3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>векторы и векторные операции, матрицы и матричные операции, расстояние между векторами</w:t>
            </w:r>
            <w:r w:rsidR="00EF0E6C">
              <w:rPr>
                <w:rFonts w:ascii="Calibri" w:hAnsi="Calibri" w:cs="Calibri"/>
                <w:caps w:val="0"/>
              </w:rPr>
              <w:t xml:space="preserve"> (евклидово и манхэттенское расстояния)</w:t>
            </w:r>
            <w:r w:rsidR="00C8244F">
              <w:rPr>
                <w:rFonts w:ascii="Calibri" w:hAnsi="Calibri" w:cs="Calibri"/>
                <w:caps w:val="0"/>
              </w:rPr>
              <w:t>.</w:t>
            </w:r>
            <w:r w:rsidR="002E2B2F">
              <w:rPr>
                <w:rFonts w:ascii="Calibri" w:hAnsi="Calibri" w:cs="Calibri"/>
              </w:rPr>
              <w:t xml:space="preserve"> </w:t>
            </w:r>
            <w:r w:rsidR="00C8244F" w:rsidRPr="00AC7387">
              <w:rPr>
                <w:rFonts w:ascii="Calibri" w:hAnsi="Calibri" w:cs="Calibri"/>
                <w:b/>
                <w:bCs/>
                <w:caps w:val="0"/>
              </w:rPr>
              <w:t>Выполнен проект</w:t>
            </w:r>
            <w:r w:rsidR="00C8244F" w:rsidRPr="002E2B2F">
              <w:rPr>
                <w:rFonts w:ascii="Calibri" w:hAnsi="Calibri" w:cs="Calibri"/>
                <w:caps w:val="0"/>
              </w:rPr>
              <w:t xml:space="preserve"> по защите данных клиентов страховой компании «Хоть потоп». Построен алгоритм преобразования. Сравнение качества линейной регрессии до и после матричных преобразований.</w:t>
            </w:r>
          </w:p>
          <w:p w14:paraId="7A5F97DB" w14:textId="77777777" w:rsidR="00447B11" w:rsidRPr="00A71823" w:rsidRDefault="00447B11" w:rsidP="00447B11">
            <w:pPr>
              <w:pStyle w:val="41"/>
              <w:ind w:left="360"/>
              <w:jc w:val="both"/>
              <w:rPr>
                <w:rFonts w:ascii="Calibri" w:hAnsi="Calibri" w:cs="Calibri"/>
              </w:rPr>
            </w:pPr>
          </w:p>
          <w:p w14:paraId="63A40AC8" w14:textId="4051A318" w:rsidR="00946618" w:rsidRDefault="00946618" w:rsidP="00946618">
            <w:pPr>
              <w:pStyle w:val="41"/>
            </w:pPr>
            <w:r>
              <w:t>Численные методы</w:t>
            </w:r>
          </w:p>
          <w:p w14:paraId="16EAB759" w14:textId="77777777" w:rsidR="00447B11" w:rsidRDefault="00447B11" w:rsidP="00946618">
            <w:pPr>
              <w:pStyle w:val="41"/>
            </w:pPr>
          </w:p>
          <w:p w14:paraId="1F20C185" w14:textId="78A167FE" w:rsidR="005D5E15" w:rsidRPr="003A6563" w:rsidRDefault="00946618" w:rsidP="002E2B2F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 xml:space="preserve">итеративные методы, градиентный спуск, градиентный </w:t>
            </w:r>
            <w:proofErr w:type="spellStart"/>
            <w:r>
              <w:rPr>
                <w:rFonts w:ascii="Calibri" w:hAnsi="Calibri" w:cs="Calibri"/>
                <w:caps w:val="0"/>
              </w:rPr>
              <w:t>бустинг</w:t>
            </w:r>
            <w:proofErr w:type="spellEnd"/>
            <w:r>
              <w:rPr>
                <w:rFonts w:ascii="Calibri" w:hAnsi="Calibri" w:cs="Calibri"/>
                <w:caps w:val="0"/>
              </w:rPr>
              <w:t xml:space="preserve"> (ансамбли, регуляризация)</w:t>
            </w:r>
            <w:r w:rsidR="002E2B2F">
              <w:rPr>
                <w:rFonts w:ascii="Calibri" w:hAnsi="Calibri" w:cs="Calibri"/>
              </w:rPr>
              <w:t xml:space="preserve">. </w:t>
            </w:r>
            <w:r w:rsidR="005D5E15" w:rsidRPr="00AC7387">
              <w:rPr>
                <w:rFonts w:ascii="Calibri" w:hAnsi="Calibri" w:cs="Calibri"/>
                <w:b/>
                <w:bCs/>
                <w:caps w:val="0"/>
              </w:rPr>
              <w:t>Выполнен проект</w:t>
            </w:r>
            <w:r w:rsidR="005D5E15" w:rsidRPr="002E2B2F">
              <w:rPr>
                <w:rFonts w:ascii="Calibri" w:hAnsi="Calibri" w:cs="Calibri"/>
                <w:caps w:val="0"/>
              </w:rPr>
              <w:t xml:space="preserve">, где для компании «Не бит не крашен» можно узнать рыночную стоимость автомобиля. Изучены данные, исследованы аномалии, подготовлены выборки для обучения, обучены модели (дерево решений, случайный лес, </w:t>
            </w:r>
            <w:proofErr w:type="spellStart"/>
            <w:r w:rsidR="005D5E15" w:rsidRPr="002E2B2F">
              <w:rPr>
                <w:rFonts w:ascii="Calibri" w:hAnsi="Calibri" w:cs="Calibri"/>
                <w:caps w:val="0"/>
              </w:rPr>
              <w:t>дамми</w:t>
            </w:r>
            <w:proofErr w:type="spellEnd"/>
            <w:r w:rsidR="005D5E15" w:rsidRPr="002E2B2F">
              <w:rPr>
                <w:rFonts w:ascii="Calibri" w:hAnsi="Calibri" w:cs="Calibri"/>
                <w:caps w:val="0"/>
              </w:rPr>
              <w:t xml:space="preserve">, линейная регрессия, </w:t>
            </w:r>
            <w:proofErr w:type="spellStart"/>
            <w:r w:rsidR="005D5E15" w:rsidRPr="002E2B2F">
              <w:rPr>
                <w:rFonts w:ascii="Calibri" w:hAnsi="Calibri" w:cs="Calibri"/>
                <w:caps w:val="0"/>
                <w:lang w:val="en-US"/>
              </w:rPr>
              <w:t>Catboost</w:t>
            </w:r>
            <w:proofErr w:type="spellEnd"/>
            <w:r w:rsidR="005D5E15" w:rsidRPr="002E2B2F">
              <w:rPr>
                <w:rFonts w:ascii="Calibri" w:hAnsi="Calibri" w:cs="Calibri"/>
                <w:caps w:val="0"/>
              </w:rPr>
              <w:t xml:space="preserve"> </w:t>
            </w:r>
            <w:r w:rsidR="00507E7C" w:rsidRPr="002E2B2F">
              <w:rPr>
                <w:rFonts w:ascii="Calibri" w:hAnsi="Calibri" w:cs="Calibri"/>
                <w:caps w:val="0"/>
              </w:rPr>
              <w:t xml:space="preserve">и </w:t>
            </w:r>
            <w:proofErr w:type="spellStart"/>
            <w:r w:rsidR="00507E7C" w:rsidRPr="002E2B2F">
              <w:rPr>
                <w:rFonts w:ascii="Calibri" w:hAnsi="Calibri" w:cs="Calibri"/>
                <w:caps w:val="0"/>
                <w:lang w:val="en-US"/>
              </w:rPr>
              <w:t>LightGBM</w:t>
            </w:r>
            <w:proofErr w:type="spellEnd"/>
            <w:r w:rsidR="00507E7C" w:rsidRPr="002E2B2F">
              <w:rPr>
                <w:rFonts w:ascii="Calibri" w:hAnsi="Calibri" w:cs="Calibri"/>
                <w:caps w:val="0"/>
              </w:rPr>
              <w:t xml:space="preserve"> </w:t>
            </w:r>
          </w:p>
          <w:p w14:paraId="631F79E7" w14:textId="49946BDC" w:rsidR="003A6563" w:rsidRDefault="003A6563" w:rsidP="003A6563">
            <w:pPr>
              <w:pStyle w:val="41"/>
              <w:jc w:val="both"/>
              <w:rPr>
                <w:rFonts w:ascii="Calibri" w:hAnsi="Calibri" w:cs="Calibri"/>
                <w:caps w:val="0"/>
              </w:rPr>
            </w:pPr>
          </w:p>
          <w:p w14:paraId="731A3481" w14:textId="3641C561" w:rsidR="003A6563" w:rsidRDefault="003A6563" w:rsidP="003A6563">
            <w:pPr>
              <w:pStyle w:val="41"/>
            </w:pPr>
            <w:r>
              <w:t>Временные ряды</w:t>
            </w:r>
          </w:p>
          <w:p w14:paraId="4F5D28F5" w14:textId="77777777" w:rsidR="003A6563" w:rsidRDefault="003A6563" w:rsidP="003A6563">
            <w:pPr>
              <w:pStyle w:val="41"/>
            </w:pPr>
          </w:p>
          <w:p w14:paraId="5DFAA1B3" w14:textId="5D33C642" w:rsidR="003A6563" w:rsidRPr="00805115" w:rsidRDefault="005253D4" w:rsidP="00805115">
            <w:pPr>
              <w:pStyle w:val="41"/>
              <w:numPr>
                <w:ilvl w:val="0"/>
                <w:numId w:val="11"/>
              </w:numPr>
              <w:ind w:left="0" w:firstLine="360"/>
              <w:jc w:val="both"/>
              <w:rPr>
                <w:rFonts w:ascii="Calibri" w:hAnsi="Calibri" w:cs="Calibri"/>
                <w:caps w:val="0"/>
              </w:rPr>
            </w:pPr>
            <w:proofErr w:type="spellStart"/>
            <w:r>
              <w:rPr>
                <w:rFonts w:ascii="Calibri" w:hAnsi="Calibri" w:cs="Calibri"/>
                <w:caps w:val="0"/>
              </w:rPr>
              <w:t>р</w:t>
            </w:r>
            <w:r w:rsidRPr="005253D4">
              <w:rPr>
                <w:rFonts w:ascii="Calibri" w:hAnsi="Calibri" w:cs="Calibri"/>
                <w:caps w:val="0"/>
              </w:rPr>
              <w:t>есемплирование</w:t>
            </w:r>
            <w:proofErr w:type="spellEnd"/>
            <w:r>
              <w:rPr>
                <w:rFonts w:ascii="Calibri" w:hAnsi="Calibri" w:cs="Calibri"/>
                <w:caps w:val="0"/>
              </w:rPr>
              <w:t xml:space="preserve">, скользящее среднее, тренды и сезонность. </w:t>
            </w:r>
            <w:r w:rsidR="00AC7387" w:rsidRPr="00AC7387">
              <w:rPr>
                <w:rFonts w:ascii="Calibri" w:hAnsi="Calibri" w:cs="Calibri"/>
                <w:b/>
                <w:bCs/>
                <w:caps w:val="0"/>
              </w:rPr>
              <w:t>Выполнен проект</w:t>
            </w:r>
            <w:r w:rsidR="00AC7387" w:rsidRPr="002E2B2F">
              <w:rPr>
                <w:rFonts w:ascii="Calibri" w:hAnsi="Calibri" w:cs="Calibri"/>
                <w:caps w:val="0"/>
              </w:rPr>
              <w:t>, где</w:t>
            </w:r>
            <w:r w:rsidR="00AC7387" w:rsidRPr="00AC7387">
              <w:rPr>
                <w:rFonts w:ascii="Calibri" w:hAnsi="Calibri" w:cs="Calibri"/>
                <w:caps w:val="0"/>
              </w:rPr>
              <w:t xml:space="preserve"> </w:t>
            </w:r>
            <w:r w:rsidR="00AC7387">
              <w:rPr>
                <w:rFonts w:ascii="Calibri" w:hAnsi="Calibri" w:cs="Calibri"/>
                <w:caps w:val="0"/>
              </w:rPr>
              <w:t>к</w:t>
            </w:r>
            <w:r w:rsidR="00AC7387" w:rsidRPr="00AC7387">
              <w:rPr>
                <w:rFonts w:ascii="Calibri" w:hAnsi="Calibri" w:cs="Calibri"/>
                <w:caps w:val="0"/>
              </w:rPr>
              <w:t>омпания «</w:t>
            </w:r>
            <w:proofErr w:type="spellStart"/>
            <w:r w:rsidR="00AC7387" w:rsidRPr="00AC7387">
              <w:rPr>
                <w:rFonts w:ascii="Calibri" w:hAnsi="Calibri" w:cs="Calibri"/>
                <w:caps w:val="0"/>
              </w:rPr>
              <w:t>Чётенькое</w:t>
            </w:r>
            <w:proofErr w:type="spellEnd"/>
            <w:r w:rsidR="00AC7387" w:rsidRPr="00AC7387">
              <w:rPr>
                <w:rFonts w:ascii="Calibri" w:hAnsi="Calibri" w:cs="Calibri"/>
                <w:caps w:val="0"/>
              </w:rPr>
              <w:t xml:space="preserve"> такси» собрала исторические данные о заказах такси в аэропортах. Чтобы привлекать больше водителей в период пиковой нагрузки, нужно спрогнозировать количество заказов такси на следующий час. </w:t>
            </w:r>
            <w:r w:rsidR="00805115">
              <w:rPr>
                <w:rFonts w:ascii="Calibri" w:hAnsi="Calibri" w:cs="Calibri"/>
                <w:caps w:val="0"/>
              </w:rPr>
              <w:t>(</w:t>
            </w:r>
            <w:r w:rsidR="00AC7387" w:rsidRPr="00805115">
              <w:rPr>
                <w:rFonts w:ascii="Calibri" w:hAnsi="Calibri" w:cs="Calibri"/>
                <w:caps w:val="0"/>
              </w:rPr>
              <w:t>Значение метрики RMSE на тестовой выборке должно быть не больше 48.</w:t>
            </w:r>
            <w:r w:rsidR="00805115">
              <w:rPr>
                <w:rFonts w:ascii="Calibri" w:hAnsi="Calibri" w:cs="Calibri"/>
                <w:caps w:val="0"/>
              </w:rPr>
              <w:t>)</w:t>
            </w:r>
          </w:p>
          <w:p w14:paraId="08877F9F" w14:textId="5137A045" w:rsidR="003A6563" w:rsidRDefault="003A6563" w:rsidP="003A6563">
            <w:pPr>
              <w:pStyle w:val="41"/>
              <w:jc w:val="both"/>
              <w:rPr>
                <w:rFonts w:ascii="Calibri" w:hAnsi="Calibri" w:cs="Calibri"/>
                <w:caps w:val="0"/>
              </w:rPr>
            </w:pPr>
          </w:p>
          <w:p w14:paraId="1D263C50" w14:textId="0B9399FF" w:rsidR="003A6563" w:rsidRPr="003A6563" w:rsidRDefault="003A6563" w:rsidP="003A6563">
            <w:pPr>
              <w:pStyle w:val="41"/>
            </w:pPr>
            <w:r>
              <w:t xml:space="preserve">Базовый </w:t>
            </w:r>
            <w:r>
              <w:rPr>
                <w:lang w:val="en-US"/>
              </w:rPr>
              <w:t>sql</w:t>
            </w:r>
          </w:p>
          <w:p w14:paraId="5EE48BD2" w14:textId="77777777" w:rsidR="003A6563" w:rsidRDefault="003A6563" w:rsidP="003A6563">
            <w:pPr>
              <w:pStyle w:val="41"/>
            </w:pPr>
          </w:p>
          <w:p w14:paraId="00D4F16D" w14:textId="1D8875DA" w:rsidR="003A6563" w:rsidRPr="002E2B2F" w:rsidRDefault="005253D4" w:rsidP="003A6563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>срез данных, агрегирующие функции, сортировка и группировка, типы объединения таблиц, подзапросы и временные таблицы</w:t>
            </w:r>
            <w:r w:rsidR="00AC7387" w:rsidRPr="00AC7387">
              <w:rPr>
                <w:rFonts w:ascii="Calibri" w:hAnsi="Calibri" w:cs="Calibri"/>
                <w:caps w:val="0"/>
              </w:rPr>
              <w:t xml:space="preserve">, </w:t>
            </w:r>
            <w:proofErr w:type="spellStart"/>
            <w:r w:rsidR="00AC7387">
              <w:rPr>
                <w:rFonts w:ascii="Calibri" w:hAnsi="Calibri" w:cs="Calibri"/>
                <w:caps w:val="0"/>
                <w:lang w:val="en-US"/>
              </w:rPr>
              <w:t>PySpark</w:t>
            </w:r>
            <w:proofErr w:type="spellEnd"/>
            <w:r w:rsidR="00AC7387">
              <w:rPr>
                <w:rFonts w:ascii="Calibri" w:hAnsi="Calibri" w:cs="Calibri"/>
                <w:caps w:val="0"/>
              </w:rPr>
              <w:t xml:space="preserve"> </w:t>
            </w:r>
            <w:r w:rsidR="00AC7387" w:rsidRPr="00AC7387">
              <w:rPr>
                <w:rFonts w:ascii="Calibri" w:hAnsi="Calibri" w:cs="Calibri"/>
                <w:caps w:val="0"/>
              </w:rPr>
              <w:t>(</w:t>
            </w:r>
            <w:r w:rsidR="00AC7387">
              <w:rPr>
                <w:rFonts w:ascii="Calibri" w:hAnsi="Calibri" w:cs="Calibri"/>
                <w:caps w:val="0"/>
                <w:lang w:val="en-US"/>
              </w:rPr>
              <w:t>RDD</w:t>
            </w:r>
            <w:r w:rsidR="00AC7387" w:rsidRPr="00AC7387">
              <w:rPr>
                <w:rFonts w:ascii="Calibri" w:hAnsi="Calibri" w:cs="Calibri"/>
                <w:caps w:val="0"/>
              </w:rPr>
              <w:t xml:space="preserve">, </w:t>
            </w:r>
            <w:proofErr w:type="spellStart"/>
            <w:r w:rsidR="00AC7387">
              <w:rPr>
                <w:rFonts w:ascii="Calibri" w:hAnsi="Calibri" w:cs="Calibri"/>
                <w:caps w:val="0"/>
              </w:rPr>
              <w:t>датафреймы</w:t>
            </w:r>
            <w:proofErr w:type="spellEnd"/>
            <w:r w:rsidR="00AC7387">
              <w:rPr>
                <w:rFonts w:ascii="Calibri" w:hAnsi="Calibri" w:cs="Calibri"/>
                <w:caps w:val="0"/>
              </w:rPr>
              <w:t>)</w:t>
            </w:r>
          </w:p>
          <w:p w14:paraId="01F8D81A" w14:textId="4286FF50" w:rsidR="003A6563" w:rsidRDefault="003A6563" w:rsidP="003A6563">
            <w:pPr>
              <w:pStyle w:val="41"/>
              <w:jc w:val="both"/>
              <w:rPr>
                <w:rFonts w:ascii="Calibri" w:hAnsi="Calibri" w:cs="Calibri"/>
              </w:rPr>
            </w:pPr>
          </w:p>
          <w:p w14:paraId="4ACFF4DE" w14:textId="1B9B17CF" w:rsidR="003A6563" w:rsidRDefault="003A6563" w:rsidP="003A6563">
            <w:pPr>
              <w:pStyle w:val="41"/>
            </w:pPr>
            <w:r>
              <w:t>обучение без учителя</w:t>
            </w:r>
          </w:p>
          <w:p w14:paraId="26F1C8DC" w14:textId="77777777" w:rsidR="003A6563" w:rsidRDefault="003A6563" w:rsidP="003A6563">
            <w:pPr>
              <w:pStyle w:val="41"/>
            </w:pPr>
          </w:p>
          <w:p w14:paraId="24B35C17" w14:textId="52885FDA" w:rsidR="003A6563" w:rsidRPr="002E2B2F" w:rsidRDefault="005253D4" w:rsidP="003A6563">
            <w:pPr>
              <w:pStyle w:val="41"/>
              <w:numPr>
                <w:ilvl w:val="0"/>
                <w:numId w:val="11"/>
              </w:numPr>
              <w:ind w:left="48" w:firstLine="31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aps w:val="0"/>
              </w:rPr>
              <w:t xml:space="preserve">алгоритм </w:t>
            </w:r>
            <w:r>
              <w:rPr>
                <w:rFonts w:ascii="Calibri" w:hAnsi="Calibri" w:cs="Calibri"/>
                <w:caps w:val="0"/>
                <w:lang w:val="en-US"/>
              </w:rPr>
              <w:t>k</w:t>
            </w:r>
            <w:r>
              <w:rPr>
                <w:rFonts w:ascii="Calibri" w:hAnsi="Calibri" w:cs="Calibri"/>
                <w:caps w:val="0"/>
              </w:rPr>
              <w:t xml:space="preserve">-средних, локальный минимум, изоляционный лес, </w:t>
            </w:r>
            <w:r>
              <w:rPr>
                <w:rFonts w:ascii="Calibri" w:hAnsi="Calibri" w:cs="Calibri"/>
                <w:caps w:val="0"/>
                <w:lang w:val="en-US"/>
              </w:rPr>
              <w:t>KNN</w:t>
            </w:r>
            <w:r w:rsidRPr="005253D4">
              <w:rPr>
                <w:rFonts w:ascii="Calibri" w:hAnsi="Calibri" w:cs="Calibri"/>
                <w:caps w:val="0"/>
              </w:rPr>
              <w:t xml:space="preserve"> </w:t>
            </w:r>
            <w:r>
              <w:rPr>
                <w:rFonts w:ascii="Calibri" w:hAnsi="Calibri" w:cs="Calibri"/>
                <w:caps w:val="0"/>
              </w:rPr>
              <w:t>для поиска аномалий.</w:t>
            </w:r>
            <w:r>
              <w:rPr>
                <w:rFonts w:ascii="Calibri" w:hAnsi="Calibri" w:cs="Calibri"/>
                <w:caps w:val="0"/>
              </w:rPr>
              <w:br/>
            </w:r>
          </w:p>
          <w:p w14:paraId="6A5A93C4" w14:textId="77777777" w:rsidR="00390BD5" w:rsidRPr="00390BD5" w:rsidRDefault="00390BD5" w:rsidP="00576F93">
            <w:pPr>
              <w:pStyle w:val="41"/>
              <w:ind w:left="48"/>
              <w:jc w:val="both"/>
              <w:rPr>
                <w:rFonts w:ascii="Calibri" w:hAnsi="Calibri" w:cs="Calibri"/>
              </w:rPr>
            </w:pPr>
          </w:p>
        </w:tc>
      </w:tr>
    </w:tbl>
    <w:p w14:paraId="69140971" w14:textId="77777777" w:rsidR="00C62C50" w:rsidRDefault="00C62C50" w:rsidP="00390BD5"/>
    <w:sectPr w:rsidR="00C62C50" w:rsidSect="00B56BC2">
      <w:footerReference w:type="first" r:id="rId10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8027" w14:textId="77777777" w:rsidR="00416F41" w:rsidRDefault="00416F41" w:rsidP="00713050">
      <w:pPr>
        <w:spacing w:line="240" w:lineRule="auto"/>
      </w:pPr>
      <w:r>
        <w:separator/>
      </w:r>
    </w:p>
  </w:endnote>
  <w:endnote w:type="continuationSeparator" w:id="0">
    <w:p w14:paraId="3321B85D" w14:textId="77777777" w:rsidR="00416F41" w:rsidRDefault="00416F4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9323" w14:textId="77777777" w:rsidR="00217980" w:rsidRPr="006A41CC" w:rsidRDefault="00217980" w:rsidP="006A41CC">
    <w:pPr>
      <w:pStyle w:val="ab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A862" w14:textId="77777777" w:rsidR="00416F41" w:rsidRDefault="00416F41" w:rsidP="00713050">
      <w:pPr>
        <w:spacing w:line="240" w:lineRule="auto"/>
      </w:pPr>
      <w:r>
        <w:separator/>
      </w:r>
    </w:p>
  </w:footnote>
  <w:footnote w:type="continuationSeparator" w:id="0">
    <w:p w14:paraId="297E817F" w14:textId="77777777" w:rsidR="00416F41" w:rsidRDefault="00416F4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46A2D"/>
    <w:multiLevelType w:val="hybridMultilevel"/>
    <w:tmpl w:val="34B20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A7449"/>
    <w:multiLevelType w:val="hybridMultilevel"/>
    <w:tmpl w:val="D4183E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5F7735"/>
    <w:multiLevelType w:val="hybridMultilevel"/>
    <w:tmpl w:val="1D9EB9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BA"/>
    <w:rsid w:val="00075617"/>
    <w:rsid w:val="00091382"/>
    <w:rsid w:val="000A07DA"/>
    <w:rsid w:val="000A2BFA"/>
    <w:rsid w:val="000A5ABB"/>
    <w:rsid w:val="000B0619"/>
    <w:rsid w:val="000B3D1F"/>
    <w:rsid w:val="000B61CA"/>
    <w:rsid w:val="000E1D86"/>
    <w:rsid w:val="000F7610"/>
    <w:rsid w:val="00114ED7"/>
    <w:rsid w:val="001300CA"/>
    <w:rsid w:val="00140B0E"/>
    <w:rsid w:val="00163B71"/>
    <w:rsid w:val="001A5CA9"/>
    <w:rsid w:val="001B2AC1"/>
    <w:rsid w:val="001B403A"/>
    <w:rsid w:val="001C302B"/>
    <w:rsid w:val="001F4583"/>
    <w:rsid w:val="00217980"/>
    <w:rsid w:val="00271662"/>
    <w:rsid w:val="0027404F"/>
    <w:rsid w:val="00290AAA"/>
    <w:rsid w:val="002910A5"/>
    <w:rsid w:val="00293B83"/>
    <w:rsid w:val="002A44D7"/>
    <w:rsid w:val="002B091C"/>
    <w:rsid w:val="002C2CDD"/>
    <w:rsid w:val="002D45C6"/>
    <w:rsid w:val="002E2B2F"/>
    <w:rsid w:val="002F03FA"/>
    <w:rsid w:val="00305404"/>
    <w:rsid w:val="00313E86"/>
    <w:rsid w:val="00333CD3"/>
    <w:rsid w:val="00340365"/>
    <w:rsid w:val="00342B64"/>
    <w:rsid w:val="00364079"/>
    <w:rsid w:val="00376C20"/>
    <w:rsid w:val="00390BD5"/>
    <w:rsid w:val="003A6563"/>
    <w:rsid w:val="003C1D56"/>
    <w:rsid w:val="003C5528"/>
    <w:rsid w:val="003D03E5"/>
    <w:rsid w:val="003D7D84"/>
    <w:rsid w:val="003F42A0"/>
    <w:rsid w:val="003F6A88"/>
    <w:rsid w:val="00402345"/>
    <w:rsid w:val="004077FB"/>
    <w:rsid w:val="00416F41"/>
    <w:rsid w:val="004244FF"/>
    <w:rsid w:val="00424DD9"/>
    <w:rsid w:val="004305E4"/>
    <w:rsid w:val="00447B11"/>
    <w:rsid w:val="0046104A"/>
    <w:rsid w:val="00471455"/>
    <w:rsid w:val="004717C5"/>
    <w:rsid w:val="004A24CC"/>
    <w:rsid w:val="004E04B2"/>
    <w:rsid w:val="00507E7C"/>
    <w:rsid w:val="00523479"/>
    <w:rsid w:val="005253D4"/>
    <w:rsid w:val="00527432"/>
    <w:rsid w:val="00543DB7"/>
    <w:rsid w:val="00553BE0"/>
    <w:rsid w:val="00554F87"/>
    <w:rsid w:val="005729B0"/>
    <w:rsid w:val="005739BA"/>
    <w:rsid w:val="00576F93"/>
    <w:rsid w:val="00583E4F"/>
    <w:rsid w:val="005A1B27"/>
    <w:rsid w:val="005B0705"/>
    <w:rsid w:val="005D02D3"/>
    <w:rsid w:val="005D5E15"/>
    <w:rsid w:val="006030A8"/>
    <w:rsid w:val="00641630"/>
    <w:rsid w:val="00684488"/>
    <w:rsid w:val="006A3CE7"/>
    <w:rsid w:val="006A41CC"/>
    <w:rsid w:val="006A7746"/>
    <w:rsid w:val="006C4C50"/>
    <w:rsid w:val="006C5670"/>
    <w:rsid w:val="006D76B1"/>
    <w:rsid w:val="006E1BB6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E4ECA"/>
    <w:rsid w:val="00805115"/>
    <w:rsid w:val="00811117"/>
    <w:rsid w:val="00823C54"/>
    <w:rsid w:val="00826A10"/>
    <w:rsid w:val="00841146"/>
    <w:rsid w:val="00861A98"/>
    <w:rsid w:val="0088504C"/>
    <w:rsid w:val="0089382B"/>
    <w:rsid w:val="008A1907"/>
    <w:rsid w:val="008C6BCA"/>
    <w:rsid w:val="008C7B50"/>
    <w:rsid w:val="008E4B30"/>
    <w:rsid w:val="00906BEE"/>
    <w:rsid w:val="009243E7"/>
    <w:rsid w:val="00932690"/>
    <w:rsid w:val="00946618"/>
    <w:rsid w:val="00985D58"/>
    <w:rsid w:val="009A5BD8"/>
    <w:rsid w:val="009B3C40"/>
    <w:rsid w:val="009F7AD9"/>
    <w:rsid w:val="00A17169"/>
    <w:rsid w:val="00A42540"/>
    <w:rsid w:val="00A46AC4"/>
    <w:rsid w:val="00A50939"/>
    <w:rsid w:val="00A71823"/>
    <w:rsid w:val="00A83413"/>
    <w:rsid w:val="00AA6A40"/>
    <w:rsid w:val="00AA75F6"/>
    <w:rsid w:val="00AC7387"/>
    <w:rsid w:val="00AD00FD"/>
    <w:rsid w:val="00AF0A8E"/>
    <w:rsid w:val="00AF11A6"/>
    <w:rsid w:val="00B00E6A"/>
    <w:rsid w:val="00B10700"/>
    <w:rsid w:val="00B14867"/>
    <w:rsid w:val="00B27019"/>
    <w:rsid w:val="00B52470"/>
    <w:rsid w:val="00B5664D"/>
    <w:rsid w:val="00B56BC2"/>
    <w:rsid w:val="00B76A83"/>
    <w:rsid w:val="00B9765F"/>
    <w:rsid w:val="00BA5B40"/>
    <w:rsid w:val="00BD0206"/>
    <w:rsid w:val="00C017CC"/>
    <w:rsid w:val="00C2098A"/>
    <w:rsid w:val="00C21C01"/>
    <w:rsid w:val="00C26DFE"/>
    <w:rsid w:val="00C5444A"/>
    <w:rsid w:val="00C54524"/>
    <w:rsid w:val="00C612DA"/>
    <w:rsid w:val="00C62C50"/>
    <w:rsid w:val="00C7741E"/>
    <w:rsid w:val="00C8244F"/>
    <w:rsid w:val="00C875AB"/>
    <w:rsid w:val="00CA3DF1"/>
    <w:rsid w:val="00CA4581"/>
    <w:rsid w:val="00CB30C8"/>
    <w:rsid w:val="00CE18D5"/>
    <w:rsid w:val="00CE2F34"/>
    <w:rsid w:val="00CF75F0"/>
    <w:rsid w:val="00D04109"/>
    <w:rsid w:val="00D079FE"/>
    <w:rsid w:val="00D374A9"/>
    <w:rsid w:val="00D97A41"/>
    <w:rsid w:val="00DD3CF6"/>
    <w:rsid w:val="00DD6416"/>
    <w:rsid w:val="00DE16C3"/>
    <w:rsid w:val="00DF4E0A"/>
    <w:rsid w:val="00E02DCD"/>
    <w:rsid w:val="00E12C60"/>
    <w:rsid w:val="00E1697C"/>
    <w:rsid w:val="00E22E87"/>
    <w:rsid w:val="00E4723E"/>
    <w:rsid w:val="00E57630"/>
    <w:rsid w:val="00E86C2B"/>
    <w:rsid w:val="00EB2D52"/>
    <w:rsid w:val="00EF0E6C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F0F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semiHidden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\AppData\Local\Microsoft\Office\16.0\DTS\ru-RU%7b3E4E0B19-A18F-4E23-A9B8-B8A65516925B%7d\%7bE866C93B-76B2-4CDD-9AE2-5E88E0F003D9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5E1A117F54450AB306C799CBC71D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253AAB-F8F1-405E-896B-08E59483CCA3}"/>
      </w:docPartPr>
      <w:docPartBody>
        <w:p w:rsidR="00F57466" w:rsidRDefault="00B55301" w:rsidP="00B55301">
          <w:pPr>
            <w:pStyle w:val="AB5E1A117F54450AB306C799CBC71D90"/>
          </w:pPr>
          <w:r w:rsidRPr="00906BEE">
            <w:rPr>
              <w:lang w:bidi="ru-RU"/>
            </w:rPr>
            <w:t>Опыт работы</w:t>
          </w:r>
        </w:p>
      </w:docPartBody>
    </w:docPart>
    <w:docPart>
      <w:docPartPr>
        <w:name w:val="FE69C1F527D24CC796127FC17CFFD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FDB3A9-99BF-4774-A2F8-F50E23B21099}"/>
      </w:docPartPr>
      <w:docPartBody>
        <w:p w:rsidR="00F57466" w:rsidRDefault="00B55301" w:rsidP="00B55301">
          <w:pPr>
            <w:pStyle w:val="FE69C1F527D24CC796127FC17CFFD7AC"/>
          </w:pPr>
          <w:r w:rsidRPr="00906BEE">
            <w:rPr>
              <w:lang w:bidi="ru-RU"/>
            </w:rPr>
            <w:t>Образование</w:t>
          </w:r>
        </w:p>
      </w:docPartBody>
    </w:docPart>
    <w:docPart>
      <w:docPartPr>
        <w:name w:val="5C07D15F0EA84AC78F784A3E136F3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A10E8-5984-4420-A54A-CBF07FEB7EE7}"/>
      </w:docPartPr>
      <w:docPartBody>
        <w:p w:rsidR="00F57466" w:rsidRDefault="00B55301" w:rsidP="00B55301">
          <w:pPr>
            <w:pStyle w:val="5C07D15F0EA84AC78F784A3E136F33D8"/>
          </w:pPr>
          <w:r w:rsidRPr="00906BEE">
            <w:rPr>
              <w:lang w:bidi="ru-RU"/>
            </w:rPr>
            <w:t>Диплом</w:t>
          </w:r>
        </w:p>
      </w:docPartBody>
    </w:docPart>
    <w:docPart>
      <w:docPartPr>
        <w:name w:val="39E5B0EF275B497AB440D3ED526AB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58EEF-23E1-421E-9682-13637DD7C201}"/>
      </w:docPartPr>
      <w:docPartBody>
        <w:p w:rsidR="00F57466" w:rsidRDefault="00B55301" w:rsidP="00B55301">
          <w:pPr>
            <w:pStyle w:val="39E5B0EF275B497AB440D3ED526AB63E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AF18FD54475A4AF79DA6099FCA3C3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8433BC-0E58-40C2-9299-49A2882E7E5A}"/>
      </w:docPartPr>
      <w:docPartBody>
        <w:p w:rsidR="00F57466" w:rsidRDefault="00B55301" w:rsidP="00B55301">
          <w:pPr>
            <w:pStyle w:val="AF18FD54475A4AF79DA6099FCA3C325D"/>
          </w:pPr>
          <w:r w:rsidRPr="007D6458">
            <w:rPr>
              <w:lang w:bidi="ru-RU"/>
            </w:rPr>
            <w:t>Профессия или сфера деятельности</w:t>
          </w:r>
        </w:p>
      </w:docPartBody>
    </w:docPart>
    <w:docPart>
      <w:docPartPr>
        <w:name w:val="232F67781B63442B95A6A7CC9739A5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6C265-3942-48C2-A315-5E4AA58A1A77}"/>
      </w:docPartPr>
      <w:docPartBody>
        <w:p w:rsidR="00F57466" w:rsidRDefault="00B55301" w:rsidP="00B55301">
          <w:pPr>
            <w:pStyle w:val="232F67781B63442B95A6A7CC9739A5C5"/>
          </w:pPr>
          <w:r w:rsidRPr="007D6458">
            <w:rPr>
              <w:lang w:bidi="ru-RU"/>
            </w:rPr>
            <w:t>Ссылка для перехода к другим интернет-ресурсам: Образцы работ/веб-сайт/блог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301"/>
    <w:rsid w:val="00112F89"/>
    <w:rsid w:val="00147895"/>
    <w:rsid w:val="001C1A9E"/>
    <w:rsid w:val="00427ED5"/>
    <w:rsid w:val="00455955"/>
    <w:rsid w:val="004A2D5F"/>
    <w:rsid w:val="00693DEC"/>
    <w:rsid w:val="00744314"/>
    <w:rsid w:val="00862E8B"/>
    <w:rsid w:val="00874260"/>
    <w:rsid w:val="00882828"/>
    <w:rsid w:val="009675D2"/>
    <w:rsid w:val="00AA3E1E"/>
    <w:rsid w:val="00B55301"/>
    <w:rsid w:val="00F57466"/>
    <w:rsid w:val="00F6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5E1A117F54450AB306C799CBC71D90">
    <w:name w:val="AB5E1A117F54450AB306C799CBC71D90"/>
    <w:rsid w:val="00B55301"/>
  </w:style>
  <w:style w:type="paragraph" w:customStyle="1" w:styleId="FE69C1F527D24CC796127FC17CFFD7AC">
    <w:name w:val="FE69C1F527D24CC796127FC17CFFD7AC"/>
    <w:rsid w:val="00B55301"/>
  </w:style>
  <w:style w:type="paragraph" w:customStyle="1" w:styleId="5C07D15F0EA84AC78F784A3E136F33D8">
    <w:name w:val="5C07D15F0EA84AC78F784A3E136F33D8"/>
    <w:rsid w:val="00B55301"/>
  </w:style>
  <w:style w:type="paragraph" w:customStyle="1" w:styleId="39E5B0EF275B497AB440D3ED526AB63E">
    <w:name w:val="39E5B0EF275B497AB440D3ED526AB63E"/>
    <w:rsid w:val="00B55301"/>
  </w:style>
  <w:style w:type="paragraph" w:customStyle="1" w:styleId="AF18FD54475A4AF79DA6099FCA3C325D">
    <w:name w:val="AF18FD54475A4AF79DA6099FCA3C325D"/>
    <w:rsid w:val="00B55301"/>
  </w:style>
  <w:style w:type="paragraph" w:customStyle="1" w:styleId="232F67781B63442B95A6A7CC9739A5C5">
    <w:name w:val="232F67781B63442B95A6A7CC9739A5C5"/>
    <w:rsid w:val="00B55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{E866C93B-76B2-4CDD-9AE2-5E88E0F003D9}tf16392716_win32</Template>
  <TotalTime>0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Системный администратор</dc:subject>
  <dc:creator/>
  <cp:keywords/>
  <dc:description>Data scientist (Курсы)
телефон: 89164612080
почта: queln13@yandex.ru</dc:description>
  <cp:lastModifiedBy/>
  <cp:revision>1</cp:revision>
  <dcterms:created xsi:type="dcterms:W3CDTF">2022-10-12T13:53:00Z</dcterms:created>
  <dcterms:modified xsi:type="dcterms:W3CDTF">2023-07-24T06:16:00Z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